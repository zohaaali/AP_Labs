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AB1D6" w14:textId="77777777" w:rsidR="00F90ED6" w:rsidRDefault="00966DF3">
      <w:pPr>
        <w:pStyle w:val="Heading1"/>
        <w:jc w:val="center"/>
      </w:pPr>
      <w:bookmarkStart w:id="0" w:name="_GoBack"/>
      <w:bookmarkEnd w:id="0"/>
      <w:r>
        <w:rPr>
          <w:rFonts w:ascii="Times New Roman" w:hAnsi="Times New Roman" w:cs="Times New Roman"/>
        </w:rPr>
        <w:t>Department of Computing</w:t>
      </w:r>
      <w:r>
        <w:rPr>
          <w:rFonts w:ascii="Times New Roman" w:hAnsi="Times New Roman" w:cs="Times New Roman"/>
        </w:rPr>
        <w:br/>
      </w:r>
    </w:p>
    <w:p w14:paraId="29B54266" w14:textId="77777777" w:rsidR="00F90ED6" w:rsidRDefault="00F90ED6">
      <w:pPr>
        <w:pStyle w:val="Standard"/>
        <w:rPr>
          <w:rFonts w:ascii="Times New Roman" w:hAnsi="Times New Roman" w:cs="Times New Roman"/>
        </w:rPr>
      </w:pPr>
    </w:p>
    <w:p w14:paraId="29C10CDC" w14:textId="77777777" w:rsidR="00F90ED6" w:rsidRDefault="00F90ED6">
      <w:pPr>
        <w:pStyle w:val="Standard"/>
        <w:jc w:val="center"/>
        <w:rPr>
          <w:rFonts w:ascii="Times New Roman" w:hAnsi="Times New Roman" w:cs="Times New Roman"/>
          <w:b/>
          <w:sz w:val="32"/>
          <w:szCs w:val="32"/>
          <w:u w:val="single"/>
        </w:rPr>
      </w:pPr>
    </w:p>
    <w:p w14:paraId="6E172A89" w14:textId="77777777" w:rsidR="00F90ED6" w:rsidRDefault="00966DF3">
      <w:pPr>
        <w:pStyle w:val="Standard"/>
        <w:spacing w:before="240" w:after="240" w:line="240" w:lineRule="auto"/>
        <w:jc w:val="center"/>
      </w:pPr>
      <w:r>
        <w:rPr>
          <w:rFonts w:ascii="Times New Roman" w:hAnsi="Times New Roman" w:cs="Times New Roman"/>
          <w:b/>
          <w:sz w:val="32"/>
          <w:szCs w:val="36"/>
        </w:rPr>
        <w:t>CS-213: Advanced Programming</w:t>
      </w:r>
    </w:p>
    <w:p w14:paraId="09C7C914" w14:textId="77777777" w:rsidR="00F90ED6" w:rsidRDefault="00966DF3">
      <w:pPr>
        <w:pStyle w:val="Standard"/>
        <w:spacing w:before="240" w:after="240" w:line="240" w:lineRule="auto"/>
        <w:jc w:val="center"/>
      </w:pPr>
      <w:r>
        <w:rPr>
          <w:rFonts w:ascii="Times New Roman" w:hAnsi="Times New Roman" w:cs="Times New Roman"/>
          <w:b/>
          <w:sz w:val="32"/>
          <w:szCs w:val="36"/>
        </w:rPr>
        <w:t>Class: BSCS 7AB</w:t>
      </w:r>
    </w:p>
    <w:p w14:paraId="5079A8C1" w14:textId="77777777" w:rsidR="00F90ED6" w:rsidRDefault="00966DF3">
      <w:pPr>
        <w:pStyle w:val="Heading1"/>
        <w:jc w:val="center"/>
      </w:pPr>
      <w:r>
        <w:rPr>
          <w:rFonts w:ascii="Times New Roman" w:hAnsi="Times New Roman" w:cs="Times New Roman"/>
          <w:sz w:val="28"/>
        </w:rPr>
        <w:t>Lab 09: React JS</w:t>
      </w:r>
    </w:p>
    <w:p w14:paraId="664BDF8F" w14:textId="77777777" w:rsidR="00F90ED6" w:rsidRDefault="00966DF3">
      <w:pPr>
        <w:pStyle w:val="Standard"/>
        <w:spacing w:before="240" w:after="240" w:line="240" w:lineRule="auto"/>
        <w:jc w:val="center"/>
      </w:pPr>
      <w:r>
        <w:rPr>
          <w:rFonts w:ascii="Times New Roman" w:hAnsi="Times New Roman" w:cs="Times New Roman"/>
          <w:b/>
          <w:sz w:val="32"/>
          <w:szCs w:val="36"/>
        </w:rPr>
        <w:t>Date: 14 November, 2019</w:t>
      </w:r>
    </w:p>
    <w:p w14:paraId="07CC5CED" w14:textId="77777777" w:rsidR="00F90ED6" w:rsidRDefault="00966DF3">
      <w:pPr>
        <w:pStyle w:val="Standard"/>
        <w:spacing w:before="240" w:after="240" w:line="240" w:lineRule="auto"/>
        <w:jc w:val="center"/>
      </w:pPr>
      <w:r>
        <w:rPr>
          <w:rFonts w:ascii="Times New Roman" w:hAnsi="Times New Roman" w:cs="Times New Roman"/>
          <w:b/>
          <w:sz w:val="32"/>
          <w:szCs w:val="36"/>
        </w:rPr>
        <w:t>Time: 10:00-01:00pm &amp; 02:00-05:00pm</w:t>
      </w:r>
    </w:p>
    <w:p w14:paraId="461599C2" w14:textId="77777777" w:rsidR="00F90ED6" w:rsidRDefault="00F90ED6">
      <w:pPr>
        <w:pStyle w:val="Standard"/>
        <w:spacing w:before="240" w:after="240" w:line="240" w:lineRule="auto"/>
        <w:jc w:val="center"/>
        <w:rPr>
          <w:rFonts w:ascii="Times New Roman" w:hAnsi="Times New Roman" w:cs="Times New Roman"/>
          <w:b/>
          <w:sz w:val="32"/>
          <w:szCs w:val="36"/>
        </w:rPr>
      </w:pPr>
    </w:p>
    <w:p w14:paraId="45B88104" w14:textId="77777777" w:rsidR="00F90ED6" w:rsidRDefault="00F90ED6">
      <w:pPr>
        <w:pStyle w:val="Standard"/>
        <w:spacing w:before="240" w:after="240" w:line="240" w:lineRule="auto"/>
        <w:jc w:val="center"/>
        <w:rPr>
          <w:rFonts w:ascii="Times New Roman" w:hAnsi="Times New Roman" w:cs="Times New Roman"/>
          <w:b/>
          <w:sz w:val="32"/>
          <w:szCs w:val="36"/>
          <w:shd w:val="clear" w:color="auto" w:fill="FFFF00"/>
        </w:rPr>
      </w:pPr>
    </w:p>
    <w:p w14:paraId="523A529D" w14:textId="77777777" w:rsidR="00F90ED6" w:rsidRDefault="00F90ED6">
      <w:pPr>
        <w:pStyle w:val="Standard"/>
        <w:spacing w:before="240" w:after="240" w:line="240" w:lineRule="auto"/>
        <w:rPr>
          <w:rFonts w:ascii="Times New Roman" w:hAnsi="Times New Roman" w:cs="Times New Roman"/>
          <w:b/>
          <w:sz w:val="32"/>
          <w:szCs w:val="36"/>
        </w:rPr>
      </w:pPr>
    </w:p>
    <w:p w14:paraId="22803AE9" w14:textId="77777777" w:rsidR="00F90ED6" w:rsidRDefault="00966DF3">
      <w:pPr>
        <w:pStyle w:val="Heading1"/>
        <w:spacing w:after="240"/>
        <w:jc w:val="center"/>
      </w:pPr>
      <w:bookmarkStart w:id="1" w:name="_Toc331773963"/>
      <w:r>
        <w:rPr>
          <w:rFonts w:ascii="Times New Roman" w:hAnsi="Times New Roman" w:cs="Times New Roman"/>
          <w:sz w:val="24"/>
          <w:szCs w:val="24"/>
        </w:rPr>
        <w:t xml:space="preserve">Instructor: </w:t>
      </w:r>
      <w:bookmarkEnd w:id="1"/>
      <w:r>
        <w:rPr>
          <w:rFonts w:ascii="Times New Roman" w:hAnsi="Times New Roman" w:cs="Times New Roman"/>
          <w:sz w:val="24"/>
          <w:szCs w:val="24"/>
        </w:rPr>
        <w:t>Dr. Sidra Sultana</w:t>
      </w:r>
    </w:p>
    <w:p w14:paraId="2C60C95F" w14:textId="77777777" w:rsidR="00F90ED6" w:rsidRDefault="00966DF3">
      <w:pPr>
        <w:pStyle w:val="Standard"/>
        <w:jc w:val="center"/>
      </w:pPr>
      <w:r>
        <w:rPr>
          <w:rFonts w:ascii="Times New Roman" w:hAnsi="Times New Roman" w:cs="Times New Roman"/>
          <w:b/>
          <w:sz w:val="24"/>
          <w:szCs w:val="24"/>
        </w:rPr>
        <w:t>Lab Engineer: Ms. Ayesha Asif</w:t>
      </w:r>
    </w:p>
    <w:p w14:paraId="181A1B5A" w14:textId="77777777" w:rsidR="00F90ED6" w:rsidRDefault="00966DF3">
      <w:pPr>
        <w:pStyle w:val="Heading1"/>
        <w:jc w:val="center"/>
      </w:pPr>
      <w:r>
        <w:rPr>
          <w:rFonts w:ascii="Times New Roman" w:hAnsi="Times New Roman" w:cs="Times New Roman"/>
        </w:rPr>
        <w:t xml:space="preserve">    </w:t>
      </w:r>
      <w:r>
        <w:tab/>
      </w:r>
    </w:p>
    <w:p w14:paraId="3C981D5E" w14:textId="77777777" w:rsidR="00F90ED6" w:rsidRDefault="00966DF3">
      <w:pPr>
        <w:pStyle w:val="Heading1"/>
        <w:pageBreakBefore/>
        <w:jc w:val="center"/>
      </w:pPr>
      <w:r>
        <w:rPr>
          <w:rFonts w:ascii="Times New Roman" w:hAnsi="Times New Roman" w:cs="Times New Roman"/>
          <w:sz w:val="28"/>
          <w:u w:val="single"/>
        </w:rPr>
        <w:lastRenderedPageBreak/>
        <w:t>Lab 09: React JS</w:t>
      </w:r>
    </w:p>
    <w:p w14:paraId="32AB788A" w14:textId="77777777" w:rsidR="00F90ED6" w:rsidRDefault="00966DF3">
      <w:pPr>
        <w:pStyle w:val="Standard"/>
        <w:tabs>
          <w:tab w:val="left" w:pos="4127"/>
        </w:tabs>
      </w:pPr>
      <w:r>
        <w:rPr>
          <w:rFonts w:ascii="Times New Roman" w:hAnsi="Times New Roman" w:cs="Times New Roman"/>
          <w:b/>
          <w:sz w:val="28"/>
          <w:szCs w:val="28"/>
        </w:rPr>
        <w:t xml:space="preserve">Lab </w:t>
      </w:r>
      <w:r>
        <w:rPr>
          <w:rFonts w:ascii="Times New Roman" w:hAnsi="Times New Roman" w:cs="Times New Roman"/>
          <w:b/>
          <w:sz w:val="28"/>
          <w:szCs w:val="28"/>
        </w:rPr>
        <w:t>Tasks</w:t>
      </w:r>
    </w:p>
    <w:p w14:paraId="773C145B" w14:textId="77777777" w:rsidR="00F90ED6" w:rsidRDefault="00966DF3">
      <w:pPr>
        <w:pStyle w:val="Standard"/>
        <w:shd w:val="clear" w:color="auto" w:fill="FFFFFF"/>
        <w:spacing w:after="240" w:line="240" w:lineRule="auto"/>
      </w:pPr>
      <w:r>
        <w:rPr>
          <w:rFonts w:ascii="Times New Roman" w:eastAsia="Times New Roman" w:hAnsi="Times New Roman" w:cs="Times New Roman"/>
          <w:color w:val="000000"/>
          <w:sz w:val="24"/>
          <w:szCs w:val="24"/>
        </w:rPr>
        <w:t>Build a simple shopping cart prototype that shows how React components can be used to build a friendly user experience with instant visual updates and scalable code in ecommerce applications.</w:t>
      </w:r>
    </w:p>
    <w:p w14:paraId="56E5D92C" w14:textId="77777777" w:rsidR="00F90ED6" w:rsidRDefault="00966DF3">
      <w:pPr>
        <w:pStyle w:val="Standard"/>
        <w:shd w:val="clear" w:color="auto" w:fill="FFFFFF"/>
        <w:spacing w:before="360" w:after="240" w:line="240" w:lineRule="auto"/>
        <w:outlineLvl w:val="3"/>
      </w:pPr>
      <w:r>
        <w:rPr>
          <w:rFonts w:ascii="Times New Roman" w:eastAsia="Times New Roman" w:hAnsi="Times New Roman" w:cs="Times New Roman"/>
          <w:b/>
          <w:bCs/>
          <w:color w:val="000000"/>
          <w:sz w:val="24"/>
          <w:szCs w:val="24"/>
        </w:rPr>
        <w:t>Features</w:t>
      </w:r>
    </w:p>
    <w:p w14:paraId="4AC95F66" w14:textId="77777777" w:rsidR="00F90ED6" w:rsidRDefault="00966DF3">
      <w:pPr>
        <w:pStyle w:val="Standard"/>
        <w:numPr>
          <w:ilvl w:val="0"/>
          <w:numId w:val="17"/>
        </w:numPr>
        <w:shd w:val="clear" w:color="auto" w:fill="FFFFFF"/>
        <w:spacing w:before="280" w:after="0" w:line="240" w:lineRule="auto"/>
      </w:pPr>
      <w:r>
        <w:rPr>
          <w:rFonts w:ascii="Times New Roman" w:eastAsia="Times New Roman" w:hAnsi="Times New Roman" w:cs="Times New Roman"/>
          <w:color w:val="000000"/>
          <w:sz w:val="24"/>
          <w:szCs w:val="24"/>
        </w:rPr>
        <w:t xml:space="preserve">Add and remove products from the floating </w:t>
      </w:r>
      <w:r>
        <w:rPr>
          <w:rFonts w:ascii="Times New Roman" w:eastAsia="Times New Roman" w:hAnsi="Times New Roman" w:cs="Times New Roman"/>
          <w:color w:val="000000"/>
          <w:sz w:val="24"/>
          <w:szCs w:val="24"/>
        </w:rPr>
        <w:t>cart</w:t>
      </w:r>
    </w:p>
    <w:p w14:paraId="2A5DB3E8" w14:textId="77777777" w:rsidR="00F90ED6" w:rsidRDefault="00966DF3">
      <w:pPr>
        <w:pStyle w:val="Standard"/>
        <w:numPr>
          <w:ilvl w:val="0"/>
          <w:numId w:val="16"/>
        </w:numPr>
        <w:shd w:val="clear" w:color="auto" w:fill="FFFFFF"/>
        <w:spacing w:before="60" w:after="280" w:line="240" w:lineRule="auto"/>
      </w:pPr>
      <w:r>
        <w:rPr>
          <w:rFonts w:ascii="Times New Roman" w:eastAsia="Times New Roman" w:hAnsi="Times New Roman" w:cs="Times New Roman"/>
          <w:color w:val="000000"/>
          <w:sz w:val="24"/>
          <w:szCs w:val="24"/>
        </w:rPr>
        <w:t>Sort products by highest to lowest and lowest to highest price</w:t>
      </w:r>
    </w:p>
    <w:p w14:paraId="67CB9BAD" w14:textId="77777777" w:rsidR="00F90ED6" w:rsidRDefault="00966DF3">
      <w:pPr>
        <w:pStyle w:val="Standard"/>
        <w:shd w:val="clear" w:color="auto" w:fill="FFFFFF"/>
        <w:spacing w:before="60" w:after="280" w:line="240" w:lineRule="auto"/>
      </w:pPr>
      <w:r>
        <w:rPr>
          <w:rFonts w:ascii="Times New Roman" w:hAnsi="Times New Roman" w:cs="Times New Roman"/>
          <w:b/>
          <w:color w:val="000000"/>
          <w:shd w:val="clear" w:color="auto" w:fill="FFFFFF"/>
        </w:rPr>
        <w:t>Hint:</w:t>
      </w:r>
    </w:p>
    <w:p w14:paraId="0920383B" w14:textId="77777777" w:rsidR="00F90ED6" w:rsidRDefault="00966DF3">
      <w:pPr>
        <w:pStyle w:val="Standard"/>
        <w:shd w:val="clear" w:color="auto" w:fill="FFFFFF"/>
        <w:spacing w:before="60" w:after="280" w:line="240" w:lineRule="auto"/>
      </w:pPr>
      <w:r>
        <w:rPr>
          <w:rFonts w:ascii="Times New Roman" w:hAnsi="Times New Roman" w:cs="Times New Roman"/>
          <w:color w:val="000000"/>
          <w:shd w:val="clear" w:color="auto" w:fill="FFFFFF"/>
        </w:rPr>
        <w:t>You can use React.js as the front-end framework, and a backend server built using Node.js and Express.js</w:t>
      </w:r>
      <w:r>
        <w:rPr>
          <w:rFonts w:ascii="Times New Roman" w:eastAsia="Times New Roman" w:hAnsi="Times New Roman" w:cs="Times New Roman"/>
          <w:color w:val="000000"/>
        </w:rPr>
        <w:t>.</w:t>
      </w:r>
    </w:p>
    <w:tbl>
      <w:tblPr>
        <w:tblW w:w="9576" w:type="dxa"/>
        <w:jc w:val="center"/>
        <w:tblLayout w:type="fixed"/>
        <w:tblCellMar>
          <w:left w:w="10" w:type="dxa"/>
          <w:right w:w="10" w:type="dxa"/>
        </w:tblCellMar>
        <w:tblLook w:val="04A0" w:firstRow="1" w:lastRow="0" w:firstColumn="1" w:lastColumn="0" w:noHBand="0" w:noVBand="1"/>
      </w:tblPr>
      <w:tblGrid>
        <w:gridCol w:w="9576"/>
      </w:tblGrid>
      <w:tr w:rsidR="00F90ED6" w14:paraId="632533A8" w14:textId="77777777">
        <w:tblPrEx>
          <w:tblCellMar>
            <w:top w:w="0" w:type="dxa"/>
            <w:bottom w:w="0" w:type="dxa"/>
          </w:tblCellMar>
        </w:tblPrEx>
        <w:trPr>
          <w:jc w:val="center"/>
        </w:trPr>
        <w:tc>
          <w:tcPr>
            <w:tcW w:w="9576" w:type="dxa"/>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vAlign w:val="center"/>
          </w:tcPr>
          <w:p w14:paraId="3419F6FE" w14:textId="77777777" w:rsidR="00F90ED6" w:rsidRDefault="00966DF3">
            <w:pPr>
              <w:pStyle w:val="ListParagraph"/>
              <w:spacing w:after="0" w:line="240" w:lineRule="auto"/>
              <w:ind w:left="0"/>
              <w:jc w:val="center"/>
              <w:rPr>
                <w:b/>
                <w:bCs/>
                <w:color w:val="FFFFFF"/>
              </w:rPr>
            </w:pPr>
            <w:r>
              <w:rPr>
                <w:b/>
                <w:bCs/>
                <w:color w:val="FFFFFF"/>
              </w:rPr>
              <w:t>Solution</w:t>
            </w:r>
          </w:p>
        </w:tc>
      </w:tr>
      <w:tr w:rsidR="00F90ED6" w14:paraId="36090435" w14:textId="77777777">
        <w:tblPrEx>
          <w:tblCellMar>
            <w:top w:w="0" w:type="dxa"/>
            <w:bottom w:w="0" w:type="dxa"/>
          </w:tblCellMar>
        </w:tblPrEx>
        <w:trPr>
          <w:jc w:val="center"/>
        </w:trPr>
        <w:tc>
          <w:tcPr>
            <w:tcW w:w="9576"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3B9584" w14:textId="77777777" w:rsidR="00F90ED6" w:rsidRDefault="00966DF3">
            <w:proofErr w:type="gramStart"/>
            <w:r>
              <w:t>Task  Code</w:t>
            </w:r>
            <w:proofErr w:type="gramEnd"/>
            <w:r>
              <w:t>:</w:t>
            </w:r>
          </w:p>
          <w:p w14:paraId="79E3A87D" w14:textId="77777777" w:rsidR="00F90ED6" w:rsidRDefault="00966DF3">
            <w:r>
              <w:t>var mongoose = require("mongoose");</w:t>
            </w:r>
          </w:p>
          <w:p w14:paraId="2DC3C4D0" w14:textId="77777777" w:rsidR="00F90ED6" w:rsidRDefault="00966DF3">
            <w:r>
              <w:t>var </w:t>
            </w:r>
            <w:proofErr w:type="spellStart"/>
            <w:r>
              <w:t>bodyparser</w:t>
            </w:r>
            <w:proofErr w:type="spellEnd"/>
            <w:r>
              <w:t> = require("body-parser");</w:t>
            </w:r>
          </w:p>
          <w:p w14:paraId="4A622DB6" w14:textId="77777777" w:rsidR="00F90ED6" w:rsidRDefault="00966DF3">
            <w:r>
              <w:t>var express = require("express");</w:t>
            </w:r>
          </w:p>
          <w:p w14:paraId="33808A44" w14:textId="77777777" w:rsidR="00F90ED6" w:rsidRDefault="00966DF3">
            <w:r>
              <w:t>var app = </w:t>
            </w:r>
            <w:proofErr w:type="gramStart"/>
            <w:r>
              <w:t>express(</w:t>
            </w:r>
            <w:proofErr w:type="gramEnd"/>
            <w:r>
              <w:t>);</w:t>
            </w:r>
          </w:p>
          <w:p w14:paraId="654522CD" w14:textId="77777777" w:rsidR="00F90ED6" w:rsidRDefault="00966DF3">
            <w:r>
              <w:t>var session = require('express-session');</w:t>
            </w:r>
          </w:p>
          <w:p w14:paraId="2854F2FB" w14:textId="77777777" w:rsidR="00F90ED6" w:rsidRDefault="00F90ED6"/>
          <w:p w14:paraId="5DFA5F39" w14:textId="77777777" w:rsidR="00F90ED6" w:rsidRDefault="00966DF3">
            <w:r>
              <w:t>const </w:t>
            </w:r>
            <w:proofErr w:type="spellStart"/>
            <w:r>
              <w:t>multer</w:t>
            </w:r>
            <w:proofErr w:type="spellEnd"/>
            <w:r>
              <w:t> = require('</w:t>
            </w:r>
            <w:proofErr w:type="spellStart"/>
            <w:r>
              <w:t>multer</w:t>
            </w:r>
            <w:proofErr w:type="spellEnd"/>
            <w:r>
              <w:t>');</w:t>
            </w:r>
          </w:p>
          <w:p w14:paraId="6923F7F4" w14:textId="77777777" w:rsidR="00F90ED6" w:rsidRDefault="00966DF3">
            <w:r>
              <w:t>const storage = </w:t>
            </w:r>
            <w:proofErr w:type="spellStart"/>
            <w:proofErr w:type="gramStart"/>
            <w:r>
              <w:t>multer.diskStorage</w:t>
            </w:r>
            <w:proofErr w:type="spellEnd"/>
            <w:proofErr w:type="gramEnd"/>
            <w:r>
              <w:t>({</w:t>
            </w:r>
          </w:p>
          <w:p w14:paraId="23EC3B36" w14:textId="77777777" w:rsidR="00F90ED6" w:rsidRDefault="00966DF3">
            <w:r>
              <w:t>    destin</w:t>
            </w:r>
            <w:r>
              <w:t>ation: function (req, file, </w:t>
            </w:r>
            <w:proofErr w:type="spellStart"/>
            <w:r>
              <w:t>cb</w:t>
            </w:r>
            <w:proofErr w:type="spellEnd"/>
            <w:r>
              <w:t>) {</w:t>
            </w:r>
          </w:p>
          <w:p w14:paraId="38A84BDA" w14:textId="77777777" w:rsidR="00F90ED6" w:rsidRDefault="00966DF3">
            <w:r>
              <w:t>      </w:t>
            </w:r>
            <w:proofErr w:type="spellStart"/>
            <w:proofErr w:type="gramStart"/>
            <w:r>
              <w:t>cb</w:t>
            </w:r>
            <w:proofErr w:type="spellEnd"/>
            <w:r>
              <w:t>(</w:t>
            </w:r>
            <w:proofErr w:type="gramEnd"/>
            <w:r>
              <w:t>null, __</w:t>
            </w:r>
            <w:proofErr w:type="spellStart"/>
            <w:r>
              <w:t>dirname</w:t>
            </w:r>
            <w:proofErr w:type="spellEnd"/>
            <w:r>
              <w:t> + '/public/images')</w:t>
            </w:r>
          </w:p>
          <w:p w14:paraId="2B72BDBE" w14:textId="77777777" w:rsidR="00F90ED6" w:rsidRDefault="00966DF3">
            <w:r>
              <w:t>    },</w:t>
            </w:r>
          </w:p>
          <w:p w14:paraId="6BE5E9CD" w14:textId="77777777" w:rsidR="00F90ED6" w:rsidRDefault="00966DF3">
            <w:r>
              <w:t>    filename: function (req, file, </w:t>
            </w:r>
            <w:proofErr w:type="spellStart"/>
            <w:r>
              <w:t>cb</w:t>
            </w:r>
            <w:proofErr w:type="spellEnd"/>
            <w:r>
              <w:t>) {</w:t>
            </w:r>
          </w:p>
          <w:p w14:paraId="6E475E1F" w14:textId="77777777" w:rsidR="00F90ED6" w:rsidRDefault="00966DF3">
            <w:r>
              <w:t>      </w:t>
            </w:r>
            <w:proofErr w:type="spellStart"/>
            <w:proofErr w:type="gramStart"/>
            <w:r>
              <w:t>cb</w:t>
            </w:r>
            <w:proofErr w:type="spellEnd"/>
            <w:r>
              <w:t>(</w:t>
            </w:r>
            <w:proofErr w:type="gramEnd"/>
            <w:r>
              <w:t>null, </w:t>
            </w:r>
            <w:proofErr w:type="spellStart"/>
            <w:r>
              <w:t>file.originalname</w:t>
            </w:r>
            <w:proofErr w:type="spellEnd"/>
            <w:r>
              <w:t>)</w:t>
            </w:r>
          </w:p>
          <w:p w14:paraId="42F2C6D2" w14:textId="77777777" w:rsidR="00F90ED6" w:rsidRDefault="00966DF3">
            <w:r>
              <w:t>    }</w:t>
            </w:r>
          </w:p>
          <w:p w14:paraId="76C22DFE" w14:textId="77777777" w:rsidR="00F90ED6" w:rsidRDefault="00966DF3">
            <w:r>
              <w:t>  })</w:t>
            </w:r>
          </w:p>
          <w:p w14:paraId="126B62F6" w14:textId="77777777" w:rsidR="00F90ED6" w:rsidRDefault="00966DF3">
            <w:r>
              <w:t>const upload = </w:t>
            </w:r>
            <w:proofErr w:type="spellStart"/>
            <w:proofErr w:type="gramStart"/>
            <w:r>
              <w:t>multer</w:t>
            </w:r>
            <w:proofErr w:type="spellEnd"/>
            <w:r>
              <w:t>(</w:t>
            </w:r>
            <w:proofErr w:type="gramEnd"/>
            <w:r>
              <w:t>{storage: storage});</w:t>
            </w:r>
          </w:p>
          <w:p w14:paraId="3CC02A3E" w14:textId="77777777" w:rsidR="00F90ED6" w:rsidRDefault="00F90ED6"/>
          <w:p w14:paraId="3321732D" w14:textId="77777777" w:rsidR="00F90ED6" w:rsidRDefault="00966DF3">
            <w:proofErr w:type="spellStart"/>
            <w:proofErr w:type="gramStart"/>
            <w:r>
              <w:t>app.use</w:t>
            </w:r>
            <w:proofErr w:type="spellEnd"/>
            <w:r>
              <w:t>(</w:t>
            </w:r>
            <w:proofErr w:type="spellStart"/>
            <w:proofErr w:type="gramEnd"/>
            <w:r>
              <w:t>express.static</w:t>
            </w:r>
            <w:proofErr w:type="spellEnd"/>
            <w:r>
              <w:t>( __</w:t>
            </w:r>
            <w:proofErr w:type="spellStart"/>
            <w:r>
              <w:t>dirname</w:t>
            </w:r>
            <w:proofErr w:type="spellEnd"/>
            <w:r>
              <w:t> + '/pu</w:t>
            </w:r>
            <w:r>
              <w:t>blic'));</w:t>
            </w:r>
          </w:p>
          <w:p w14:paraId="254C5958" w14:textId="77777777" w:rsidR="00F90ED6" w:rsidRDefault="00966DF3">
            <w:proofErr w:type="spellStart"/>
            <w:proofErr w:type="gramStart"/>
            <w:r>
              <w:t>app.use</w:t>
            </w:r>
            <w:proofErr w:type="spellEnd"/>
            <w:r>
              <w:t>(</w:t>
            </w:r>
            <w:proofErr w:type="spellStart"/>
            <w:proofErr w:type="gramEnd"/>
            <w:r>
              <w:t>bodyparser.urlencoded</w:t>
            </w:r>
            <w:proofErr w:type="spellEnd"/>
            <w:r>
              <w:t>({ extended: true }));</w:t>
            </w:r>
          </w:p>
          <w:p w14:paraId="7D0C5031" w14:textId="77777777" w:rsidR="00F90ED6" w:rsidRDefault="00966DF3">
            <w:proofErr w:type="spellStart"/>
            <w:proofErr w:type="gramStart"/>
            <w:r>
              <w:t>app.use</w:t>
            </w:r>
            <w:proofErr w:type="spellEnd"/>
            <w:r>
              <w:t>(</w:t>
            </w:r>
            <w:proofErr w:type="gramEnd"/>
            <w:r>
              <w:t>session({secret: '</w:t>
            </w:r>
            <w:proofErr w:type="spellStart"/>
            <w:r>
              <w:t>ssshhhhh</w:t>
            </w:r>
            <w:proofErr w:type="spellEnd"/>
            <w:r>
              <w:t>'}));</w:t>
            </w:r>
          </w:p>
          <w:p w14:paraId="5C6D7617" w14:textId="77777777" w:rsidR="00F90ED6" w:rsidRDefault="00966DF3">
            <w:r>
              <w:t>var </w:t>
            </w:r>
            <w:proofErr w:type="spellStart"/>
            <w:r>
              <w:t>sess</w:t>
            </w:r>
            <w:proofErr w:type="spellEnd"/>
            <w:r>
              <w:t>;</w:t>
            </w:r>
          </w:p>
          <w:p w14:paraId="6E5827CB" w14:textId="77777777" w:rsidR="00F90ED6" w:rsidRDefault="00F90ED6"/>
          <w:p w14:paraId="46FB95F9" w14:textId="77777777" w:rsidR="00F90ED6" w:rsidRDefault="00966DF3">
            <w:proofErr w:type="spellStart"/>
            <w:proofErr w:type="gramStart"/>
            <w:r>
              <w:t>app.set</w:t>
            </w:r>
            <w:proofErr w:type="spellEnd"/>
            <w:r>
              <w:t>(</w:t>
            </w:r>
            <w:proofErr w:type="gramEnd"/>
            <w:r>
              <w:t>"view engine", "pug");</w:t>
            </w:r>
          </w:p>
          <w:p w14:paraId="3CB55BC8" w14:textId="77777777" w:rsidR="00F90ED6" w:rsidRDefault="00966DF3">
            <w:proofErr w:type="spellStart"/>
            <w:proofErr w:type="gramStart"/>
            <w:r>
              <w:t>app.set</w:t>
            </w:r>
            <w:proofErr w:type="spellEnd"/>
            <w:r>
              <w:t>(</w:t>
            </w:r>
            <w:proofErr w:type="gramEnd"/>
            <w:r>
              <w:t>"views", "./views");</w:t>
            </w:r>
          </w:p>
          <w:p w14:paraId="148ED7D5" w14:textId="77777777" w:rsidR="00F90ED6" w:rsidRDefault="00966DF3">
            <w:r>
              <w:br/>
            </w:r>
            <w:r>
              <w:lastRenderedPageBreak/>
              <w:br/>
            </w:r>
          </w:p>
          <w:p w14:paraId="46FAC77E" w14:textId="77777777" w:rsidR="00F90ED6" w:rsidRDefault="00966DF3">
            <w:proofErr w:type="spellStart"/>
            <w:proofErr w:type="gramStart"/>
            <w:r>
              <w:t>mongoose.connect</w:t>
            </w:r>
            <w:proofErr w:type="spellEnd"/>
            <w:proofErr w:type="gramEnd"/>
            <w:r>
              <w:t>("</w:t>
            </w:r>
            <w:proofErr w:type="spellStart"/>
            <w:r>
              <w:t>mongodb</w:t>
            </w:r>
            <w:proofErr w:type="spellEnd"/>
            <w:r>
              <w:t>://localhost/PMS");</w:t>
            </w:r>
          </w:p>
          <w:p w14:paraId="1DC400B2" w14:textId="77777777" w:rsidR="00F90ED6" w:rsidRDefault="00966DF3">
            <w:r>
              <w:t>var personschema = </w:t>
            </w:r>
            <w:proofErr w:type="gramStart"/>
            <w:r>
              <w:t>mongoose.Schema</w:t>
            </w:r>
            <w:proofErr w:type="gramEnd"/>
            <w:r>
              <w:t>({ name: String, email: String, password: String, role: String });</w:t>
            </w:r>
          </w:p>
          <w:p w14:paraId="035B70EE" w14:textId="77777777" w:rsidR="00F90ED6" w:rsidRDefault="00966DF3">
            <w:r>
              <w:t>var Person = </w:t>
            </w:r>
            <w:proofErr w:type="spellStart"/>
            <w:proofErr w:type="gramStart"/>
            <w:r>
              <w:t>mongoose.model</w:t>
            </w:r>
            <w:proofErr w:type="spellEnd"/>
            <w:proofErr w:type="gramEnd"/>
            <w:r>
              <w:t>("Person", </w:t>
            </w:r>
            <w:proofErr w:type="spellStart"/>
            <w:r>
              <w:t>personschema</w:t>
            </w:r>
            <w:proofErr w:type="spellEnd"/>
            <w:r>
              <w:t>);</w:t>
            </w:r>
          </w:p>
          <w:p w14:paraId="6607F9C7" w14:textId="77777777" w:rsidR="00F90ED6" w:rsidRDefault="00F90ED6"/>
          <w:p w14:paraId="5B0644A6" w14:textId="77777777" w:rsidR="00F90ED6" w:rsidRDefault="00966DF3">
            <w:r>
              <w:t>var productschema = </w:t>
            </w:r>
            <w:proofErr w:type="gramStart"/>
            <w:r>
              <w:t>mongoose.Schema</w:t>
            </w:r>
            <w:proofErr w:type="gramEnd"/>
            <w:r>
              <w:t>({ name: String, pric</w:t>
            </w:r>
            <w:r>
              <w:t>e: Number, category: String, image:String, seller_id: String });</w:t>
            </w:r>
          </w:p>
          <w:p w14:paraId="1A8469BA" w14:textId="77777777" w:rsidR="00F90ED6" w:rsidRDefault="00966DF3">
            <w:r>
              <w:t>var Product = </w:t>
            </w:r>
            <w:proofErr w:type="spellStart"/>
            <w:proofErr w:type="gramStart"/>
            <w:r>
              <w:t>mongoose.model</w:t>
            </w:r>
            <w:proofErr w:type="spellEnd"/>
            <w:proofErr w:type="gramEnd"/>
            <w:r>
              <w:t>("Product", </w:t>
            </w:r>
            <w:proofErr w:type="spellStart"/>
            <w:r>
              <w:t>productschema</w:t>
            </w:r>
            <w:proofErr w:type="spellEnd"/>
            <w:r>
              <w:t>);</w:t>
            </w:r>
          </w:p>
          <w:p w14:paraId="64D8BABE" w14:textId="77777777" w:rsidR="00F90ED6" w:rsidRDefault="00F90ED6"/>
          <w:p w14:paraId="6980F160" w14:textId="77777777" w:rsidR="00F90ED6" w:rsidRDefault="00966DF3">
            <w:proofErr w:type="spellStart"/>
            <w:proofErr w:type="gramStart"/>
            <w:r>
              <w:t>app.get</w:t>
            </w:r>
            <w:proofErr w:type="spellEnd"/>
            <w:r>
              <w:t>(</w:t>
            </w:r>
            <w:proofErr w:type="gramEnd"/>
            <w:r>
              <w:t>"/", function (req, res) {</w:t>
            </w:r>
          </w:p>
          <w:p w14:paraId="12B8CE5D" w14:textId="77777777" w:rsidR="00F90ED6" w:rsidRDefault="00966DF3">
            <w:r>
              <w:t>    </w:t>
            </w:r>
            <w:proofErr w:type="spellStart"/>
            <w:proofErr w:type="gramStart"/>
            <w:r>
              <w:t>res.render</w:t>
            </w:r>
            <w:proofErr w:type="spellEnd"/>
            <w:proofErr w:type="gramEnd"/>
            <w:r>
              <w:t>("login");</w:t>
            </w:r>
          </w:p>
          <w:p w14:paraId="56D17B22" w14:textId="77777777" w:rsidR="00F90ED6" w:rsidRDefault="00966DF3">
            <w:r>
              <w:t>});</w:t>
            </w:r>
          </w:p>
          <w:p w14:paraId="3D6DADC7" w14:textId="77777777" w:rsidR="00F90ED6" w:rsidRDefault="00F90ED6"/>
          <w:p w14:paraId="33B090BF" w14:textId="77777777" w:rsidR="00F90ED6" w:rsidRDefault="00966DF3">
            <w:proofErr w:type="spellStart"/>
            <w:proofErr w:type="gramStart"/>
            <w:r>
              <w:t>app.post</w:t>
            </w:r>
            <w:proofErr w:type="spellEnd"/>
            <w:r>
              <w:t>(</w:t>
            </w:r>
            <w:proofErr w:type="gramEnd"/>
            <w:r>
              <w:t>"/", function (req, res) {</w:t>
            </w:r>
          </w:p>
          <w:p w14:paraId="17ADC6FB" w14:textId="77777777" w:rsidR="00F90ED6" w:rsidRDefault="00F90ED6"/>
          <w:p w14:paraId="00B74BA0" w14:textId="77777777" w:rsidR="00F90ED6" w:rsidRDefault="00966DF3">
            <w:r>
              <w:t>    </w:t>
            </w:r>
            <w:proofErr w:type="spellStart"/>
            <w:r>
              <w:t>sess</w:t>
            </w:r>
            <w:proofErr w:type="spellEnd"/>
            <w:r>
              <w:t> = null;</w:t>
            </w:r>
          </w:p>
          <w:p w14:paraId="12DCF4B2" w14:textId="77777777" w:rsidR="00F90ED6" w:rsidRDefault="00966DF3">
            <w:r>
              <w:t>    var </w:t>
            </w:r>
            <w:proofErr w:type="spellStart"/>
            <w:r>
              <w:t>personI</w:t>
            </w:r>
            <w:r>
              <w:t>nfo</w:t>
            </w:r>
            <w:proofErr w:type="spellEnd"/>
            <w:r>
              <w:t> = </w:t>
            </w:r>
            <w:proofErr w:type="spellStart"/>
            <w:proofErr w:type="gramStart"/>
            <w:r>
              <w:t>req.body</w:t>
            </w:r>
            <w:proofErr w:type="spellEnd"/>
            <w:proofErr w:type="gramEnd"/>
            <w:r>
              <w:t>;</w:t>
            </w:r>
          </w:p>
          <w:p w14:paraId="41A413A7" w14:textId="77777777" w:rsidR="00F90ED6" w:rsidRDefault="00966DF3">
            <w:r>
              <w:t>    if (</w:t>
            </w:r>
            <w:proofErr w:type="spellStart"/>
            <w:proofErr w:type="gramStart"/>
            <w:r>
              <w:t>personInfo.password</w:t>
            </w:r>
            <w:proofErr w:type="spellEnd"/>
            <w:r>
              <w:t> !</w:t>
            </w:r>
            <w:proofErr w:type="gramEnd"/>
            <w:r>
              <w:t>= </w:t>
            </w:r>
            <w:proofErr w:type="spellStart"/>
            <w:r>
              <w:t>personInfo.password_check</w:t>
            </w:r>
            <w:proofErr w:type="spellEnd"/>
            <w:r>
              <w:t>) {</w:t>
            </w:r>
          </w:p>
          <w:p w14:paraId="4E92BB7B" w14:textId="77777777" w:rsidR="00F90ED6" w:rsidRDefault="00966DF3">
            <w:r>
              <w:t>        </w:t>
            </w:r>
            <w:proofErr w:type="spellStart"/>
            <w:proofErr w:type="gramStart"/>
            <w:r>
              <w:t>res.render</w:t>
            </w:r>
            <w:proofErr w:type="spellEnd"/>
            <w:proofErr w:type="gramEnd"/>
            <w:r>
              <w:t>("signup", { message: "Invalid Password!", type: "error" });</w:t>
            </w:r>
          </w:p>
          <w:p w14:paraId="6E2F3CB1" w14:textId="77777777" w:rsidR="00F90ED6" w:rsidRDefault="00966DF3">
            <w:r>
              <w:t>    }</w:t>
            </w:r>
          </w:p>
          <w:p w14:paraId="2538386E" w14:textId="77777777" w:rsidR="00F90ED6" w:rsidRDefault="00F90ED6"/>
          <w:p w14:paraId="78D99D9D" w14:textId="77777777" w:rsidR="00F90ED6" w:rsidRDefault="00966DF3">
            <w:r>
              <w:t>    else {</w:t>
            </w:r>
          </w:p>
          <w:p w14:paraId="4F807F14" w14:textId="77777777" w:rsidR="00F90ED6" w:rsidRDefault="00F90ED6"/>
          <w:p w14:paraId="0F98039A" w14:textId="77777777" w:rsidR="00F90ED6" w:rsidRDefault="00966DF3">
            <w:r>
              <w:t>        var </w:t>
            </w:r>
            <w:proofErr w:type="spellStart"/>
            <w:r>
              <w:t>person_role</w:t>
            </w:r>
            <w:proofErr w:type="spellEnd"/>
            <w:r>
              <w:t>;</w:t>
            </w:r>
          </w:p>
          <w:p w14:paraId="55CEDC8C" w14:textId="77777777" w:rsidR="00F90ED6" w:rsidRDefault="00966DF3">
            <w:r>
              <w:t>        if (</w:t>
            </w:r>
            <w:proofErr w:type="spellStart"/>
            <w:r>
              <w:t>personInfo.seller</w:t>
            </w:r>
            <w:proofErr w:type="spellEnd"/>
            <w:r>
              <w:t> == "Sign Up as a Seller")</w:t>
            </w:r>
          </w:p>
          <w:p w14:paraId="7BEFCA23" w14:textId="77777777" w:rsidR="00F90ED6" w:rsidRDefault="00966DF3">
            <w:r>
              <w:t>            </w:t>
            </w:r>
            <w:proofErr w:type="spellStart"/>
            <w:r>
              <w:t>person_role</w:t>
            </w:r>
            <w:proofErr w:type="spellEnd"/>
            <w:r>
              <w:t> = "Seller"</w:t>
            </w:r>
          </w:p>
          <w:p w14:paraId="392A9468" w14:textId="77777777" w:rsidR="00F90ED6" w:rsidRDefault="00966DF3">
            <w:r>
              <w:t>        else</w:t>
            </w:r>
          </w:p>
          <w:p w14:paraId="318C1EA4" w14:textId="77777777" w:rsidR="00F90ED6" w:rsidRDefault="00966DF3">
            <w:r>
              <w:t>            </w:t>
            </w:r>
            <w:proofErr w:type="spellStart"/>
            <w:r>
              <w:t>person_role</w:t>
            </w:r>
            <w:proofErr w:type="spellEnd"/>
            <w:r>
              <w:t> = "Buyer"</w:t>
            </w:r>
          </w:p>
          <w:p w14:paraId="678050A5" w14:textId="77777777" w:rsidR="00F90ED6" w:rsidRDefault="00F90ED6"/>
          <w:p w14:paraId="40A2A654" w14:textId="77777777" w:rsidR="00F90ED6" w:rsidRDefault="00966DF3">
            <w:r>
              <w:t>        var newPerson = new </w:t>
            </w:r>
            <w:proofErr w:type="gramStart"/>
            <w:r>
              <w:t>Person(</w:t>
            </w:r>
            <w:proofErr w:type="gramEnd"/>
            <w:r>
              <w:t>{ name: personInfo.name, email: personInfo.email, password: personInfo.password, r</w:t>
            </w:r>
            <w:r>
              <w:t>ole: person_role });</w:t>
            </w:r>
          </w:p>
          <w:p w14:paraId="3AD3BCEF" w14:textId="77777777" w:rsidR="00F90ED6" w:rsidRDefault="00F90ED6"/>
          <w:p w14:paraId="6803DD2F" w14:textId="77777777" w:rsidR="00F90ED6" w:rsidRDefault="00966DF3">
            <w:r>
              <w:t>        </w:t>
            </w:r>
            <w:proofErr w:type="spellStart"/>
            <w:r>
              <w:t>newPerson.save</w:t>
            </w:r>
            <w:proofErr w:type="spellEnd"/>
            <w:r>
              <w:t>(function (err, Person) {</w:t>
            </w:r>
          </w:p>
          <w:p w14:paraId="77495566" w14:textId="77777777" w:rsidR="00F90ED6" w:rsidRDefault="00966DF3">
            <w:r>
              <w:t>            if (err) {</w:t>
            </w:r>
          </w:p>
          <w:p w14:paraId="535E1786" w14:textId="77777777" w:rsidR="00F90ED6" w:rsidRDefault="00F90ED6"/>
          <w:p w14:paraId="5BB9580E" w14:textId="77777777" w:rsidR="00F90ED6" w:rsidRDefault="00966DF3">
            <w:r>
              <w:t>                </w:t>
            </w:r>
            <w:proofErr w:type="spellStart"/>
            <w:proofErr w:type="gramStart"/>
            <w:r>
              <w:t>res.render</w:t>
            </w:r>
            <w:proofErr w:type="spellEnd"/>
            <w:proofErr w:type="gramEnd"/>
            <w:r>
              <w:t>("signup", { message: "Error adding record!", type: "error" })</w:t>
            </w:r>
          </w:p>
          <w:p w14:paraId="7073EBE5" w14:textId="77777777" w:rsidR="00F90ED6" w:rsidRDefault="00F90ED6"/>
          <w:p w14:paraId="2A2DB617" w14:textId="77777777" w:rsidR="00F90ED6" w:rsidRDefault="00966DF3">
            <w:r>
              <w:t>            }</w:t>
            </w:r>
          </w:p>
          <w:p w14:paraId="36AF5A9C" w14:textId="77777777" w:rsidR="00F90ED6" w:rsidRDefault="00966DF3">
            <w:r>
              <w:t>            else {</w:t>
            </w:r>
          </w:p>
          <w:p w14:paraId="0033ECBD" w14:textId="77777777" w:rsidR="00F90ED6" w:rsidRDefault="00F90ED6"/>
          <w:p w14:paraId="630DCEDF" w14:textId="77777777" w:rsidR="00F90ED6" w:rsidRDefault="00966DF3">
            <w:r>
              <w:t>                </w:t>
            </w:r>
            <w:proofErr w:type="spellStart"/>
            <w:proofErr w:type="gramStart"/>
            <w:r>
              <w:t>res.render</w:t>
            </w:r>
            <w:proofErr w:type="spellEnd"/>
            <w:proofErr w:type="gramEnd"/>
            <w:r>
              <w:t>("login", { </w:t>
            </w:r>
            <w:r>
              <w:t>message: "Signed up!", type: "success" });</w:t>
            </w:r>
          </w:p>
          <w:p w14:paraId="23C63468" w14:textId="77777777" w:rsidR="00F90ED6" w:rsidRDefault="00966DF3">
            <w:r>
              <w:t>                console.log(</w:t>
            </w:r>
            <w:proofErr w:type="spellStart"/>
            <w:proofErr w:type="gramStart"/>
            <w:r>
              <w:t>req.body</w:t>
            </w:r>
            <w:proofErr w:type="spellEnd"/>
            <w:proofErr w:type="gramEnd"/>
            <w:r>
              <w:t>);</w:t>
            </w:r>
          </w:p>
          <w:p w14:paraId="05D53128" w14:textId="77777777" w:rsidR="00F90ED6" w:rsidRDefault="00F90ED6"/>
          <w:p w14:paraId="5ECB87EC" w14:textId="77777777" w:rsidR="00F90ED6" w:rsidRDefault="00966DF3">
            <w:r>
              <w:t>            }</w:t>
            </w:r>
          </w:p>
          <w:p w14:paraId="412A5202" w14:textId="77777777" w:rsidR="00F90ED6" w:rsidRDefault="00966DF3">
            <w:r>
              <w:lastRenderedPageBreak/>
              <w:t>        })</w:t>
            </w:r>
          </w:p>
          <w:p w14:paraId="0F98F870" w14:textId="77777777" w:rsidR="00F90ED6" w:rsidRDefault="00966DF3">
            <w:r>
              <w:t>    }</w:t>
            </w:r>
          </w:p>
          <w:p w14:paraId="7A7F8EC4" w14:textId="77777777" w:rsidR="00F90ED6" w:rsidRDefault="00966DF3">
            <w:r>
              <w:t>});</w:t>
            </w:r>
          </w:p>
          <w:p w14:paraId="0A94EA3F" w14:textId="77777777" w:rsidR="00F90ED6" w:rsidRDefault="00F90ED6"/>
          <w:p w14:paraId="0DEB1BE0" w14:textId="77777777" w:rsidR="00F90ED6" w:rsidRDefault="00966DF3">
            <w:proofErr w:type="spellStart"/>
            <w:proofErr w:type="gramStart"/>
            <w:r>
              <w:t>app.all</w:t>
            </w:r>
            <w:proofErr w:type="spellEnd"/>
            <w:r>
              <w:t>(</w:t>
            </w:r>
            <w:proofErr w:type="gramEnd"/>
            <w:r>
              <w:t>"/signup", function (req, res) {</w:t>
            </w:r>
          </w:p>
          <w:p w14:paraId="0F992191" w14:textId="77777777" w:rsidR="00F90ED6" w:rsidRDefault="00966DF3">
            <w:r>
              <w:t>    </w:t>
            </w:r>
            <w:proofErr w:type="spellStart"/>
            <w:proofErr w:type="gramStart"/>
            <w:r>
              <w:t>res.render</w:t>
            </w:r>
            <w:proofErr w:type="spellEnd"/>
            <w:proofErr w:type="gramEnd"/>
            <w:r>
              <w:t>("signup");</w:t>
            </w:r>
          </w:p>
          <w:p w14:paraId="00A96C34" w14:textId="77777777" w:rsidR="00F90ED6" w:rsidRDefault="00966DF3">
            <w:r>
              <w:t>});</w:t>
            </w:r>
          </w:p>
          <w:p w14:paraId="7EA8C707" w14:textId="77777777" w:rsidR="00F90ED6" w:rsidRDefault="00F90ED6"/>
          <w:p w14:paraId="2BE843F8" w14:textId="77777777" w:rsidR="00F90ED6" w:rsidRDefault="00966DF3">
            <w:proofErr w:type="spellStart"/>
            <w:proofErr w:type="gramStart"/>
            <w:r>
              <w:t>app.post</w:t>
            </w:r>
            <w:proofErr w:type="spellEnd"/>
            <w:r>
              <w:t>(</w:t>
            </w:r>
            <w:proofErr w:type="gramEnd"/>
            <w:r>
              <w:t>"/home", function (req, res) {</w:t>
            </w:r>
          </w:p>
          <w:p w14:paraId="088439D1" w14:textId="77777777" w:rsidR="00F90ED6" w:rsidRDefault="00F90ED6"/>
          <w:p w14:paraId="53AACDA8" w14:textId="77777777" w:rsidR="00F90ED6" w:rsidRDefault="00966DF3">
            <w:r>
              <w:t>    </w:t>
            </w:r>
          </w:p>
          <w:p w14:paraId="5AA091DA" w14:textId="77777777" w:rsidR="00F90ED6" w:rsidRDefault="00966DF3">
            <w:r>
              <w:t>    var </w:t>
            </w:r>
            <w:proofErr w:type="spellStart"/>
            <w:r>
              <w:t>personInfo</w:t>
            </w:r>
            <w:proofErr w:type="spellEnd"/>
            <w:r>
              <w:t> = </w:t>
            </w:r>
            <w:proofErr w:type="spellStart"/>
            <w:proofErr w:type="gramStart"/>
            <w:r>
              <w:t>req.body</w:t>
            </w:r>
            <w:proofErr w:type="spellEnd"/>
            <w:proofErr w:type="gramEnd"/>
            <w:r>
              <w:t>;</w:t>
            </w:r>
          </w:p>
          <w:p w14:paraId="5D0840A5" w14:textId="77777777" w:rsidR="00F90ED6" w:rsidRDefault="00F90ED6"/>
          <w:p w14:paraId="20A4DBBA" w14:textId="77777777" w:rsidR="00F90ED6" w:rsidRDefault="00966DF3">
            <w:r>
              <w:t>    Person.findOne</w:t>
            </w:r>
            <w:proofErr w:type="gramStart"/>
            <w:r>
              <w:t>({ email</w:t>
            </w:r>
            <w:proofErr w:type="gramEnd"/>
            <w:r>
              <w:t>: personInfo.email, password: personInfo.password }, function (err, response) {</w:t>
            </w:r>
          </w:p>
          <w:p w14:paraId="6F8E239E" w14:textId="77777777" w:rsidR="00F90ED6" w:rsidRDefault="00F90ED6"/>
          <w:p w14:paraId="3AF95551" w14:textId="77777777" w:rsidR="00F90ED6" w:rsidRDefault="00966DF3">
            <w:r>
              <w:t>        </w:t>
            </w:r>
            <w:proofErr w:type="gramStart"/>
            <w:r>
              <w:t>if(</w:t>
            </w:r>
            <w:proofErr w:type="gramEnd"/>
            <w:r>
              <w:t>err || response == null) {</w:t>
            </w:r>
          </w:p>
          <w:p w14:paraId="0A4AD414" w14:textId="77777777" w:rsidR="00F90ED6" w:rsidRDefault="00F90ED6"/>
          <w:p w14:paraId="73B6B9F6" w14:textId="77777777" w:rsidR="00F90ED6" w:rsidRDefault="00966DF3">
            <w:r>
              <w:t>            </w:t>
            </w:r>
            <w:proofErr w:type="gramStart"/>
            <w:r>
              <w:t>res.render</w:t>
            </w:r>
            <w:proofErr w:type="gramEnd"/>
            <w:r>
              <w:t>("login", </w:t>
            </w:r>
            <w:r>
              <w:t>{ message: "Invalid email or password", type: "error" });</w:t>
            </w:r>
          </w:p>
          <w:p w14:paraId="44090322" w14:textId="77777777" w:rsidR="00F90ED6" w:rsidRDefault="00F90ED6"/>
          <w:p w14:paraId="28CA176E" w14:textId="77777777" w:rsidR="00F90ED6" w:rsidRDefault="00966DF3">
            <w:r>
              <w:t>        }</w:t>
            </w:r>
          </w:p>
          <w:p w14:paraId="6BF195E6" w14:textId="77777777" w:rsidR="00F90ED6" w:rsidRDefault="00F90ED6"/>
          <w:p w14:paraId="2E108893" w14:textId="77777777" w:rsidR="00F90ED6" w:rsidRDefault="00966DF3">
            <w:r>
              <w:t>    </w:t>
            </w:r>
          </w:p>
          <w:p w14:paraId="4B543828" w14:textId="77777777" w:rsidR="00F90ED6" w:rsidRDefault="00F90ED6"/>
          <w:p w14:paraId="78FB3EAE" w14:textId="77777777" w:rsidR="00F90ED6" w:rsidRDefault="00966DF3">
            <w:r>
              <w:t>         </w:t>
            </w:r>
            <w:proofErr w:type="gramStart"/>
            <w:r>
              <w:t>else{</w:t>
            </w:r>
            <w:proofErr w:type="gramEnd"/>
          </w:p>
          <w:p w14:paraId="59A0857B" w14:textId="77777777" w:rsidR="00F90ED6" w:rsidRDefault="00966DF3">
            <w:r>
              <w:t>            </w:t>
            </w:r>
          </w:p>
          <w:p w14:paraId="7E2DABA7" w14:textId="77777777" w:rsidR="00F90ED6" w:rsidRDefault="00966DF3">
            <w:r>
              <w:t>             </w:t>
            </w:r>
            <w:proofErr w:type="spellStart"/>
            <w:r>
              <w:t>sess</w:t>
            </w:r>
            <w:proofErr w:type="spellEnd"/>
            <w:r>
              <w:t>= </w:t>
            </w:r>
            <w:proofErr w:type="spellStart"/>
            <w:proofErr w:type="gramStart"/>
            <w:r>
              <w:t>req.session</w:t>
            </w:r>
            <w:proofErr w:type="spellEnd"/>
            <w:proofErr w:type="gramEnd"/>
            <w:r>
              <w:t>;</w:t>
            </w:r>
          </w:p>
          <w:p w14:paraId="391F1C0E" w14:textId="77777777" w:rsidR="00F90ED6" w:rsidRDefault="00966DF3">
            <w:r>
              <w:t>             </w:t>
            </w:r>
            <w:proofErr w:type="spellStart"/>
            <w:r>
              <w:t>sess.user</w:t>
            </w:r>
            <w:proofErr w:type="spellEnd"/>
            <w:r>
              <w:t> = response;</w:t>
            </w:r>
          </w:p>
          <w:p w14:paraId="79841E9F" w14:textId="77777777" w:rsidR="00F90ED6" w:rsidRDefault="00966DF3">
            <w:r>
              <w:t>             </w:t>
            </w:r>
            <w:proofErr w:type="spellStart"/>
            <w:r>
              <w:t>Product.find</w:t>
            </w:r>
            <w:proofErr w:type="spellEnd"/>
            <w:r>
              <w:t>(</w:t>
            </w:r>
            <w:proofErr w:type="gramStart"/>
            <w:r>
              <w:t>function(</w:t>
            </w:r>
            <w:proofErr w:type="gramEnd"/>
            <w:r>
              <w:t>err, </w:t>
            </w:r>
            <w:proofErr w:type="spellStart"/>
            <w:r>
              <w:t>prod_response</w:t>
            </w:r>
            <w:proofErr w:type="spellEnd"/>
            <w:r>
              <w:t>){</w:t>
            </w:r>
          </w:p>
          <w:p w14:paraId="5C97BC49" w14:textId="77777777" w:rsidR="00F90ED6" w:rsidRDefault="00966DF3">
            <w:r>
              <w:t>                </w:t>
            </w:r>
            <w:proofErr w:type="gramStart"/>
            <w:r>
              <w:t>res.render</w:t>
            </w:r>
            <w:proofErr w:type="gramEnd"/>
            <w:r>
              <w:t>("home", { user: sess.user, products: prod_response });</w:t>
            </w:r>
          </w:p>
          <w:p w14:paraId="441F268B" w14:textId="77777777" w:rsidR="00F90ED6" w:rsidRDefault="00F90ED6"/>
          <w:p w14:paraId="7A167D28" w14:textId="77777777" w:rsidR="00F90ED6" w:rsidRDefault="00966DF3">
            <w:r>
              <w:t>             })</w:t>
            </w:r>
          </w:p>
          <w:p w14:paraId="4BCC5F7E" w14:textId="77777777" w:rsidR="00F90ED6" w:rsidRDefault="00966DF3">
            <w:r>
              <w:t>             console.log(response);</w:t>
            </w:r>
          </w:p>
          <w:p w14:paraId="7A783744" w14:textId="77777777" w:rsidR="00F90ED6" w:rsidRDefault="00F90ED6"/>
          <w:p w14:paraId="70ED2B61" w14:textId="77777777" w:rsidR="00F90ED6" w:rsidRDefault="00966DF3">
            <w:r>
              <w:t>         }</w:t>
            </w:r>
          </w:p>
          <w:p w14:paraId="55A615DB" w14:textId="77777777" w:rsidR="00F90ED6" w:rsidRDefault="00F90ED6"/>
          <w:p w14:paraId="5FA168DE" w14:textId="77777777" w:rsidR="00F90ED6" w:rsidRDefault="00966DF3">
            <w:r>
              <w:t>    });</w:t>
            </w:r>
          </w:p>
          <w:p w14:paraId="4E410595" w14:textId="77777777" w:rsidR="00F90ED6" w:rsidRDefault="00F90ED6"/>
          <w:p w14:paraId="2F80056A" w14:textId="77777777" w:rsidR="00F90ED6" w:rsidRDefault="00966DF3">
            <w:r>
              <w:t>});</w:t>
            </w:r>
          </w:p>
          <w:p w14:paraId="5D5C76A4" w14:textId="77777777" w:rsidR="00F90ED6" w:rsidRDefault="00F90ED6"/>
          <w:p w14:paraId="3F406831" w14:textId="77777777" w:rsidR="00F90ED6" w:rsidRDefault="00966DF3">
            <w:proofErr w:type="spellStart"/>
            <w:proofErr w:type="gramStart"/>
            <w:r>
              <w:t>app.get</w:t>
            </w:r>
            <w:proofErr w:type="spellEnd"/>
            <w:r>
              <w:t>(</w:t>
            </w:r>
            <w:proofErr w:type="gramEnd"/>
            <w:r>
              <w:t>"/home", function(req, res){</w:t>
            </w:r>
          </w:p>
          <w:p w14:paraId="24E9E7E2" w14:textId="77777777" w:rsidR="00F90ED6" w:rsidRDefault="00966DF3">
            <w:r>
              <w:t>    console.log(</w:t>
            </w:r>
            <w:proofErr w:type="spellStart"/>
            <w:r>
              <w:t>sess.</w:t>
            </w:r>
            <w:proofErr w:type="gramStart"/>
            <w:r>
              <w:t>user._</w:t>
            </w:r>
            <w:proofErr w:type="gramEnd"/>
            <w:r>
              <w:t>id</w:t>
            </w:r>
            <w:proofErr w:type="spellEnd"/>
            <w:r>
              <w:t>);</w:t>
            </w:r>
          </w:p>
          <w:p w14:paraId="3C7198E7" w14:textId="77777777" w:rsidR="00F90ED6" w:rsidRDefault="00966DF3">
            <w:r>
              <w:t>    </w:t>
            </w:r>
            <w:proofErr w:type="spellStart"/>
            <w:r>
              <w:t>Product.find</w:t>
            </w:r>
            <w:proofErr w:type="spellEnd"/>
            <w:r>
              <w:t>(</w:t>
            </w:r>
            <w:proofErr w:type="gramStart"/>
            <w:r>
              <w:t>function(</w:t>
            </w:r>
            <w:proofErr w:type="gramEnd"/>
            <w:r>
              <w:t>err, </w:t>
            </w:r>
            <w:proofErr w:type="spellStart"/>
            <w:r>
              <w:t>prod_response</w:t>
            </w:r>
            <w:proofErr w:type="spellEnd"/>
            <w:r>
              <w:t>){</w:t>
            </w:r>
          </w:p>
          <w:p w14:paraId="6D039A8D" w14:textId="77777777" w:rsidR="00F90ED6" w:rsidRDefault="00966DF3">
            <w:r>
              <w:t>        </w:t>
            </w:r>
            <w:proofErr w:type="gramStart"/>
            <w:r>
              <w:t>res.render</w:t>
            </w:r>
            <w:proofErr w:type="gramEnd"/>
            <w:r>
              <w:t>("home", { user: sess.user, products: prod_response });</w:t>
            </w:r>
          </w:p>
          <w:p w14:paraId="3E4CFBC0" w14:textId="77777777" w:rsidR="00F90ED6" w:rsidRDefault="00F90ED6"/>
          <w:p w14:paraId="2A62B737" w14:textId="77777777" w:rsidR="00F90ED6" w:rsidRDefault="00966DF3">
            <w:r>
              <w:t>     })</w:t>
            </w:r>
          </w:p>
          <w:p w14:paraId="281B70E1" w14:textId="77777777" w:rsidR="00F90ED6" w:rsidRDefault="00966DF3">
            <w:r>
              <w:lastRenderedPageBreak/>
              <w:t>   </w:t>
            </w:r>
          </w:p>
          <w:p w14:paraId="3FC62E8C" w14:textId="77777777" w:rsidR="00F90ED6" w:rsidRDefault="00966DF3">
            <w:r>
              <w:t>})</w:t>
            </w:r>
          </w:p>
          <w:p w14:paraId="30F47D4A" w14:textId="77777777" w:rsidR="00F90ED6" w:rsidRDefault="00F90ED6"/>
          <w:p w14:paraId="2E773DDA" w14:textId="77777777" w:rsidR="00F90ED6" w:rsidRDefault="00966DF3">
            <w:proofErr w:type="spellStart"/>
            <w:proofErr w:type="gramStart"/>
            <w:r>
              <w:t>app.post</w:t>
            </w:r>
            <w:proofErr w:type="spellEnd"/>
            <w:r>
              <w:t>(</w:t>
            </w:r>
            <w:proofErr w:type="gramEnd"/>
            <w:r>
              <w:t>"/save", </w:t>
            </w:r>
            <w:proofErr w:type="spellStart"/>
            <w:r>
              <w:t>upload.single</w:t>
            </w:r>
            <w:proofErr w:type="spellEnd"/>
            <w:r>
              <w:t>('photo'), functio</w:t>
            </w:r>
            <w:r>
              <w:t>n(</w:t>
            </w:r>
            <w:proofErr w:type="spellStart"/>
            <w:r>
              <w:t>req,res</w:t>
            </w:r>
            <w:proofErr w:type="spellEnd"/>
            <w:r>
              <w:t>){</w:t>
            </w:r>
          </w:p>
          <w:p w14:paraId="2F8C8FFD" w14:textId="77777777" w:rsidR="00F90ED6" w:rsidRDefault="00F90ED6"/>
          <w:p w14:paraId="3E7CB4CD" w14:textId="77777777" w:rsidR="00F90ED6" w:rsidRDefault="00966DF3">
            <w:r>
              <w:t>    var </w:t>
            </w:r>
            <w:proofErr w:type="spellStart"/>
            <w:r>
              <w:t>productInfo</w:t>
            </w:r>
            <w:proofErr w:type="spellEnd"/>
            <w:r>
              <w:t> = </w:t>
            </w:r>
            <w:proofErr w:type="spellStart"/>
            <w:proofErr w:type="gramStart"/>
            <w:r>
              <w:t>req.body</w:t>
            </w:r>
            <w:proofErr w:type="spellEnd"/>
            <w:proofErr w:type="gramEnd"/>
            <w:r>
              <w:t>;</w:t>
            </w:r>
          </w:p>
          <w:p w14:paraId="5130F8C9" w14:textId="77777777" w:rsidR="00F90ED6" w:rsidRDefault="00F90ED6"/>
          <w:p w14:paraId="5EC50877" w14:textId="77777777" w:rsidR="00F90ED6" w:rsidRDefault="00966DF3">
            <w:r>
              <w:t>        console.log(</w:t>
            </w:r>
            <w:proofErr w:type="spellStart"/>
            <w:proofErr w:type="gramStart"/>
            <w:r>
              <w:t>req.file</w:t>
            </w:r>
            <w:proofErr w:type="gramEnd"/>
            <w:r>
              <w:t>.filename</w:t>
            </w:r>
            <w:proofErr w:type="spellEnd"/>
            <w:r>
              <w:t>);</w:t>
            </w:r>
          </w:p>
          <w:p w14:paraId="47E2A814" w14:textId="77777777" w:rsidR="00F90ED6" w:rsidRDefault="00F90ED6"/>
          <w:p w14:paraId="5D56E1DA" w14:textId="77777777" w:rsidR="00F90ED6" w:rsidRDefault="00966DF3">
            <w:r>
              <w:t>        var newProduct = new </w:t>
            </w:r>
            <w:proofErr w:type="gramStart"/>
            <w:r>
              <w:t>Product(</w:t>
            </w:r>
            <w:proofErr w:type="gramEnd"/>
            <w:r>
              <w:t>{ name: productInfo.name, price: productInfo.price, category: productInfo.category, image: "/images"+"/" + req.file.filename, seller</w:t>
            </w:r>
            <w:r>
              <w:t>_id: sess.user._id });</w:t>
            </w:r>
          </w:p>
          <w:p w14:paraId="6923592F" w14:textId="77777777" w:rsidR="00F90ED6" w:rsidRDefault="00F90ED6"/>
          <w:p w14:paraId="0C215CFC" w14:textId="77777777" w:rsidR="00F90ED6" w:rsidRDefault="00966DF3">
            <w:r>
              <w:t>        </w:t>
            </w:r>
            <w:proofErr w:type="spellStart"/>
            <w:r>
              <w:t>newProduct.save</w:t>
            </w:r>
            <w:proofErr w:type="spellEnd"/>
            <w:r>
              <w:t>(function (err, Person) {</w:t>
            </w:r>
          </w:p>
          <w:p w14:paraId="76F8DB27" w14:textId="77777777" w:rsidR="00F90ED6" w:rsidRDefault="00966DF3">
            <w:r>
              <w:t>            if (err) {</w:t>
            </w:r>
          </w:p>
          <w:p w14:paraId="43FC5C6E" w14:textId="77777777" w:rsidR="00F90ED6" w:rsidRDefault="00F90ED6"/>
          <w:p w14:paraId="4372CC24" w14:textId="77777777" w:rsidR="00F90ED6" w:rsidRDefault="00966DF3">
            <w:r>
              <w:t>                </w:t>
            </w:r>
            <w:proofErr w:type="spellStart"/>
            <w:proofErr w:type="gramStart"/>
            <w:r>
              <w:t>res.render</w:t>
            </w:r>
            <w:proofErr w:type="spellEnd"/>
            <w:proofErr w:type="gramEnd"/>
            <w:r>
              <w:t>("home", { message: "Error adding product!", type: "error" })</w:t>
            </w:r>
          </w:p>
          <w:p w14:paraId="260E554D" w14:textId="77777777" w:rsidR="00F90ED6" w:rsidRDefault="00F90ED6"/>
          <w:p w14:paraId="0EEB24BF" w14:textId="77777777" w:rsidR="00F90ED6" w:rsidRDefault="00966DF3">
            <w:r>
              <w:t>            }</w:t>
            </w:r>
          </w:p>
          <w:p w14:paraId="6DED6895" w14:textId="77777777" w:rsidR="00F90ED6" w:rsidRDefault="00966DF3">
            <w:r>
              <w:t>            else {</w:t>
            </w:r>
          </w:p>
          <w:p w14:paraId="47D21AFB" w14:textId="77777777" w:rsidR="00F90ED6" w:rsidRDefault="00F90ED6"/>
          <w:p w14:paraId="6261FCF4" w14:textId="77777777" w:rsidR="00F90ED6" w:rsidRDefault="00966DF3">
            <w:r>
              <w:t>                </w:t>
            </w:r>
            <w:proofErr w:type="spellStart"/>
            <w:proofErr w:type="gramStart"/>
            <w:r>
              <w:t>res.redirect</w:t>
            </w:r>
            <w:proofErr w:type="spellEnd"/>
            <w:proofErr w:type="gramEnd"/>
            <w:r>
              <w:t>("home");</w:t>
            </w:r>
          </w:p>
          <w:p w14:paraId="6431FA73" w14:textId="77777777" w:rsidR="00F90ED6" w:rsidRDefault="00966DF3">
            <w:r>
              <w:t>                console.log(</w:t>
            </w:r>
            <w:proofErr w:type="spellStart"/>
            <w:proofErr w:type="gramStart"/>
            <w:r>
              <w:t>req.body</w:t>
            </w:r>
            <w:proofErr w:type="spellEnd"/>
            <w:proofErr w:type="gramEnd"/>
            <w:r>
              <w:t>);</w:t>
            </w:r>
          </w:p>
          <w:p w14:paraId="6C61F780" w14:textId="77777777" w:rsidR="00F90ED6" w:rsidRDefault="00F90ED6"/>
          <w:p w14:paraId="0560CEA8" w14:textId="77777777" w:rsidR="00F90ED6" w:rsidRDefault="00966DF3">
            <w:r>
              <w:t>            }</w:t>
            </w:r>
          </w:p>
          <w:p w14:paraId="6DE4BEE5" w14:textId="77777777" w:rsidR="00F90ED6" w:rsidRDefault="00966DF3">
            <w:r>
              <w:t>        })</w:t>
            </w:r>
          </w:p>
          <w:p w14:paraId="7B7C5C69" w14:textId="77777777" w:rsidR="00F90ED6" w:rsidRDefault="00966DF3">
            <w:r>
              <w:t>    </w:t>
            </w:r>
          </w:p>
          <w:p w14:paraId="6CF226D9" w14:textId="77777777" w:rsidR="00F90ED6" w:rsidRDefault="00966DF3">
            <w:r>
              <w:t>})</w:t>
            </w:r>
          </w:p>
          <w:p w14:paraId="20C932AB" w14:textId="77777777" w:rsidR="00F90ED6" w:rsidRDefault="00966DF3">
            <w:r>
              <w:br/>
            </w:r>
          </w:p>
          <w:p w14:paraId="61A989E2" w14:textId="77777777" w:rsidR="00F90ED6" w:rsidRDefault="00966DF3">
            <w:proofErr w:type="spellStart"/>
            <w:proofErr w:type="gramStart"/>
            <w:r>
              <w:t>app.post</w:t>
            </w:r>
            <w:proofErr w:type="spellEnd"/>
            <w:r>
              <w:t>(</w:t>
            </w:r>
            <w:proofErr w:type="gramEnd"/>
            <w:r>
              <w:t>"/update", function(</w:t>
            </w:r>
            <w:proofErr w:type="spellStart"/>
            <w:r>
              <w:t>req,res</w:t>
            </w:r>
            <w:proofErr w:type="spellEnd"/>
            <w:r>
              <w:t>){</w:t>
            </w:r>
          </w:p>
          <w:p w14:paraId="401B930B" w14:textId="77777777" w:rsidR="00F90ED6" w:rsidRDefault="00F90ED6"/>
          <w:p w14:paraId="7CE4F511" w14:textId="77777777" w:rsidR="00F90ED6" w:rsidRDefault="00966DF3">
            <w:r>
              <w:t>    var </w:t>
            </w:r>
            <w:proofErr w:type="spellStart"/>
            <w:r>
              <w:t>productInfo</w:t>
            </w:r>
            <w:proofErr w:type="spellEnd"/>
            <w:r>
              <w:t> = </w:t>
            </w:r>
            <w:proofErr w:type="spellStart"/>
            <w:proofErr w:type="gramStart"/>
            <w:r>
              <w:t>req.body</w:t>
            </w:r>
            <w:proofErr w:type="spellEnd"/>
            <w:proofErr w:type="gramEnd"/>
            <w:r>
              <w:t>;</w:t>
            </w:r>
          </w:p>
          <w:p w14:paraId="769A98D7" w14:textId="77777777" w:rsidR="00F90ED6" w:rsidRDefault="00F90ED6"/>
          <w:p w14:paraId="23E66020" w14:textId="77777777" w:rsidR="00F90ED6" w:rsidRDefault="00966DF3">
            <w:r>
              <w:t>        console.log(</w:t>
            </w:r>
            <w:proofErr w:type="spellStart"/>
            <w:r>
              <w:t>sess.</w:t>
            </w:r>
            <w:proofErr w:type="gramStart"/>
            <w:r>
              <w:t>user._</w:t>
            </w:r>
            <w:proofErr w:type="gramEnd"/>
            <w:r>
              <w:t>id</w:t>
            </w:r>
            <w:proofErr w:type="spellEnd"/>
            <w:r>
              <w:t>);</w:t>
            </w:r>
          </w:p>
          <w:p w14:paraId="58027461" w14:textId="77777777" w:rsidR="00F90ED6" w:rsidRDefault="00F90ED6"/>
          <w:p w14:paraId="71379563" w14:textId="77777777" w:rsidR="00F90ED6" w:rsidRDefault="00966DF3">
            <w:r>
              <w:t>        Product.findOneAndUpdate</w:t>
            </w:r>
            <w:proofErr w:type="gramStart"/>
            <w:r>
              <w:t>(</w:t>
            </w:r>
            <w:r>
              <w:t>{ _</w:t>
            </w:r>
            <w:proofErr w:type="gramEnd"/>
            <w:r>
              <w:t>id : productInfo.id  },{name: productInfo.name, price: productInfo.price, category: productInfo.category},function(err, prod_response){</w:t>
            </w:r>
          </w:p>
          <w:p w14:paraId="7C6AE33C" w14:textId="77777777" w:rsidR="00F90ED6" w:rsidRDefault="00966DF3">
            <w:r>
              <w:t>           </w:t>
            </w:r>
          </w:p>
          <w:p w14:paraId="2B9C60C5" w14:textId="77777777" w:rsidR="00F90ED6" w:rsidRDefault="00966DF3">
            <w:r>
              <w:t>            </w:t>
            </w:r>
            <w:proofErr w:type="spellStart"/>
            <w:proofErr w:type="gramStart"/>
            <w:r>
              <w:t>res.redirect</w:t>
            </w:r>
            <w:proofErr w:type="spellEnd"/>
            <w:proofErr w:type="gramEnd"/>
            <w:r>
              <w:t>("home");</w:t>
            </w:r>
          </w:p>
          <w:p w14:paraId="293935AB" w14:textId="77777777" w:rsidR="00F90ED6" w:rsidRDefault="00966DF3">
            <w:r>
              <w:t>    </w:t>
            </w:r>
          </w:p>
          <w:p w14:paraId="12CC9B45" w14:textId="77777777" w:rsidR="00F90ED6" w:rsidRDefault="00966DF3">
            <w:r>
              <w:t>         })</w:t>
            </w:r>
          </w:p>
          <w:p w14:paraId="4E6D57BE" w14:textId="77777777" w:rsidR="00F90ED6" w:rsidRDefault="00F90ED6"/>
          <w:p w14:paraId="53CBFE45" w14:textId="77777777" w:rsidR="00F90ED6" w:rsidRDefault="00966DF3">
            <w:r>
              <w:t>        </w:t>
            </w:r>
          </w:p>
          <w:p w14:paraId="53E68CA2" w14:textId="77777777" w:rsidR="00F90ED6" w:rsidRDefault="00966DF3">
            <w:r>
              <w:t>})</w:t>
            </w:r>
          </w:p>
          <w:p w14:paraId="4EAE0E73" w14:textId="77777777" w:rsidR="00F90ED6" w:rsidRDefault="00F90ED6"/>
          <w:p w14:paraId="066D2554" w14:textId="77777777" w:rsidR="00F90ED6" w:rsidRDefault="00966DF3">
            <w:proofErr w:type="spellStart"/>
            <w:proofErr w:type="gramStart"/>
            <w:r>
              <w:lastRenderedPageBreak/>
              <w:t>app.post</w:t>
            </w:r>
            <w:proofErr w:type="spellEnd"/>
            <w:r>
              <w:t>(</w:t>
            </w:r>
            <w:proofErr w:type="gramEnd"/>
            <w:r>
              <w:t>"/delete", function(</w:t>
            </w:r>
            <w:proofErr w:type="spellStart"/>
            <w:r>
              <w:t>req,res</w:t>
            </w:r>
            <w:proofErr w:type="spellEnd"/>
            <w:r>
              <w:t>){</w:t>
            </w:r>
          </w:p>
          <w:p w14:paraId="243DA8F0" w14:textId="77777777" w:rsidR="00F90ED6" w:rsidRDefault="00F90ED6"/>
          <w:p w14:paraId="6C86B31C" w14:textId="77777777" w:rsidR="00F90ED6" w:rsidRDefault="00966DF3">
            <w:r>
              <w:t>    var </w:t>
            </w:r>
            <w:proofErr w:type="spellStart"/>
            <w:r>
              <w:t>productInfo</w:t>
            </w:r>
            <w:proofErr w:type="spellEnd"/>
            <w:r>
              <w:t> = </w:t>
            </w:r>
            <w:proofErr w:type="spellStart"/>
            <w:proofErr w:type="gramStart"/>
            <w:r>
              <w:t>req.body</w:t>
            </w:r>
            <w:proofErr w:type="spellEnd"/>
            <w:proofErr w:type="gramEnd"/>
            <w:r>
              <w:t>;</w:t>
            </w:r>
          </w:p>
          <w:p w14:paraId="069234A8" w14:textId="77777777" w:rsidR="00F90ED6" w:rsidRDefault="00F90ED6"/>
          <w:p w14:paraId="31FAD1B2" w14:textId="77777777" w:rsidR="00F90ED6" w:rsidRDefault="00966DF3">
            <w:r>
              <w:t>        console.log(</w:t>
            </w:r>
            <w:proofErr w:type="spellStart"/>
            <w:r>
              <w:t>sess.</w:t>
            </w:r>
            <w:proofErr w:type="gramStart"/>
            <w:r>
              <w:t>user._</w:t>
            </w:r>
            <w:proofErr w:type="gramEnd"/>
            <w:r>
              <w:t>id</w:t>
            </w:r>
            <w:proofErr w:type="spellEnd"/>
            <w:r>
              <w:t>);</w:t>
            </w:r>
          </w:p>
          <w:p w14:paraId="7E4B6A22" w14:textId="77777777" w:rsidR="00F90ED6" w:rsidRDefault="00F90ED6"/>
          <w:p w14:paraId="2E339DB4" w14:textId="77777777" w:rsidR="00F90ED6" w:rsidRDefault="00966DF3">
            <w:r>
              <w:t>        Product.findByIdAndRemove(</w:t>
            </w:r>
            <w:proofErr w:type="gramStart"/>
            <w:r>
              <w:t>productInfo.id,function</w:t>
            </w:r>
            <w:proofErr w:type="gramEnd"/>
            <w:r>
              <w:t>(err, prod_response){</w:t>
            </w:r>
          </w:p>
          <w:p w14:paraId="0D35C5E8" w14:textId="77777777" w:rsidR="00F90ED6" w:rsidRDefault="00966DF3">
            <w:r>
              <w:t>           </w:t>
            </w:r>
          </w:p>
          <w:p w14:paraId="62F5FBA5" w14:textId="77777777" w:rsidR="00F90ED6" w:rsidRDefault="00966DF3">
            <w:r>
              <w:t>            </w:t>
            </w:r>
            <w:proofErr w:type="spellStart"/>
            <w:proofErr w:type="gramStart"/>
            <w:r>
              <w:t>res.redirect</w:t>
            </w:r>
            <w:proofErr w:type="spellEnd"/>
            <w:proofErr w:type="gramEnd"/>
            <w:r>
              <w:t>("home");</w:t>
            </w:r>
          </w:p>
          <w:p w14:paraId="11C3C2C9" w14:textId="77777777" w:rsidR="00F90ED6" w:rsidRDefault="00966DF3">
            <w:r>
              <w:t>    </w:t>
            </w:r>
          </w:p>
          <w:p w14:paraId="1E144455" w14:textId="77777777" w:rsidR="00F90ED6" w:rsidRDefault="00966DF3">
            <w:r>
              <w:t>         })</w:t>
            </w:r>
          </w:p>
          <w:p w14:paraId="0A8E23E9" w14:textId="77777777" w:rsidR="00F90ED6" w:rsidRDefault="00F90ED6"/>
          <w:p w14:paraId="0A044983" w14:textId="77777777" w:rsidR="00F90ED6" w:rsidRDefault="00966DF3">
            <w:r>
              <w:t>        </w:t>
            </w:r>
          </w:p>
          <w:p w14:paraId="6184CBFA" w14:textId="77777777" w:rsidR="00F90ED6" w:rsidRDefault="00966DF3">
            <w:r>
              <w:t>})</w:t>
            </w:r>
          </w:p>
          <w:p w14:paraId="3E922829" w14:textId="77777777" w:rsidR="00F90ED6" w:rsidRDefault="00966DF3">
            <w:r>
              <w:br/>
            </w:r>
          </w:p>
          <w:p w14:paraId="081B8DC8" w14:textId="77777777" w:rsidR="00F90ED6" w:rsidRDefault="00966DF3">
            <w:proofErr w:type="spellStart"/>
            <w:proofErr w:type="gramStart"/>
            <w:r>
              <w:t>app.listen</w:t>
            </w:r>
            <w:proofErr w:type="spellEnd"/>
            <w:proofErr w:type="gramEnd"/>
            <w:r>
              <w:t>(3000);</w:t>
            </w:r>
          </w:p>
          <w:p w14:paraId="241ADFD0" w14:textId="77777777" w:rsidR="00F90ED6" w:rsidRDefault="00F90ED6"/>
        </w:tc>
      </w:tr>
    </w:tbl>
    <w:p w14:paraId="12F33056" w14:textId="77777777" w:rsidR="00F90ED6" w:rsidRDefault="00966DF3">
      <w:pPr>
        <w:pStyle w:val="Heading3"/>
      </w:pPr>
      <w:r>
        <w:rPr>
          <w:rFonts w:ascii="Times New Roman" w:hAnsi="Times New Roman"/>
          <w:color w:val="000000"/>
          <w:sz w:val="24"/>
          <w:szCs w:val="24"/>
        </w:rPr>
        <w:lastRenderedPageBreak/>
        <w:t>Deliverable</w:t>
      </w:r>
    </w:p>
    <w:p w14:paraId="169206DF" w14:textId="77777777" w:rsidR="00F90ED6" w:rsidRDefault="00966DF3">
      <w:pPr>
        <w:pStyle w:val="Standard"/>
        <w:jc w:val="both"/>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w:t>
      </w:r>
      <w:r>
        <w:rPr>
          <w:rFonts w:ascii="Times New Roman" w:hAnsi="Times New Roman" w:cs="Times New Roman"/>
          <w:sz w:val="24"/>
          <w:szCs w:val="24"/>
        </w:rPr>
        <w:t>marks. At the end of each lab or in the next lab, there will be a viva/quiz related to the tasks. You must show the implementation of the tasks in the designing tool, along with your complete Word document to get your work graded. You must also submit this</w:t>
      </w:r>
      <w:r>
        <w:rPr>
          <w:rFonts w:ascii="Times New Roman" w:hAnsi="Times New Roman" w:cs="Times New Roman"/>
          <w:sz w:val="24"/>
          <w:szCs w:val="24"/>
        </w:rPr>
        <w:t xml:space="preserve"> Word document on the LMS. In case of any problems with submissions on LMS, submit your Lab assignments by emailing it to Ms. Ayesha Asif: </w:t>
      </w:r>
      <w:hyperlink r:id="rId7" w:history="1">
        <w:r>
          <w:rPr>
            <w:rStyle w:val="Internetlink"/>
            <w:rFonts w:ascii="Times New Roman" w:hAnsi="Times New Roman" w:cs="Times New Roman"/>
            <w:sz w:val="24"/>
            <w:szCs w:val="24"/>
          </w:rPr>
          <w:t>ayesha.asif@seecs.edu.pk</w:t>
        </w:r>
      </w:hyperlink>
      <w:r>
        <w:rPr>
          <w:rFonts w:ascii="Times New Roman" w:hAnsi="Times New Roman" w:cs="Times New Roman"/>
          <w:sz w:val="24"/>
          <w:szCs w:val="24"/>
        </w:rPr>
        <w:t>.</w:t>
      </w:r>
    </w:p>
    <w:sectPr w:rsidR="00F90ED6">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67712" w14:textId="77777777" w:rsidR="00966DF3" w:rsidRDefault="00966DF3">
      <w:r>
        <w:separator/>
      </w:r>
    </w:p>
  </w:endnote>
  <w:endnote w:type="continuationSeparator" w:id="0">
    <w:p w14:paraId="0AB681A5" w14:textId="77777777" w:rsidR="00966DF3" w:rsidRDefault="0096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4DC53" w14:textId="77777777" w:rsidR="00EA33B8" w:rsidRDefault="00966DF3">
    <w:pPr>
      <w:pStyle w:val="Footer"/>
      <w:pBdr>
        <w:top w:val="double" w:sz="12" w:space="1" w:color="622423"/>
      </w:pBdr>
    </w:pPr>
    <w:r>
      <w:rPr>
        <w:rFonts w:ascii="Cambria" w:hAnsi="Cambria"/>
      </w:rPr>
      <w:t>CS213: Advanced Programming</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Pr>
        <w:rFonts w:ascii="Cambria" w:hAnsi="Cambria"/>
      </w:rPr>
      <w:t>4</w:t>
    </w:r>
    <w:r>
      <w:rPr>
        <w:rFonts w:ascii="Cambria" w:hAnsi="Cambria"/>
      </w:rPr>
      <w:fldChar w:fldCharType="end"/>
    </w:r>
  </w:p>
  <w:p w14:paraId="23752416" w14:textId="77777777" w:rsidR="00EA33B8" w:rsidRDefault="00966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D11DE" w14:textId="77777777" w:rsidR="00966DF3" w:rsidRDefault="00966DF3">
      <w:r>
        <w:rPr>
          <w:color w:val="000000"/>
        </w:rPr>
        <w:separator/>
      </w:r>
    </w:p>
  </w:footnote>
  <w:footnote w:type="continuationSeparator" w:id="0">
    <w:p w14:paraId="7463BB87" w14:textId="77777777" w:rsidR="00966DF3" w:rsidRDefault="00966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D359F" w14:textId="77777777" w:rsidR="00EA33B8" w:rsidRDefault="00966DF3">
    <w:pPr>
      <w:pStyle w:val="Header"/>
    </w:pPr>
    <w:r>
      <w:rPr>
        <w:noProof/>
      </w:rPr>
      <w:drawing>
        <wp:inline distT="0" distB="0" distL="0" distR="0" wp14:anchorId="6DC0D919" wp14:editId="1A5583E1">
          <wp:extent cx="5943600" cy="819028"/>
          <wp:effectExtent l="0" t="0" r="0" b="122"/>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r="38794"/>
                  <a:stretch>
                    <a:fillRect/>
                  </a:stretch>
                </pic:blipFill>
                <pic:spPr>
                  <a:xfrm>
                    <a:off x="0" y="0"/>
                    <a:ext cx="5943600" cy="819028"/>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787B"/>
    <w:multiLevelType w:val="multilevel"/>
    <w:tmpl w:val="B3F2E62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1F54B13"/>
    <w:multiLevelType w:val="multilevel"/>
    <w:tmpl w:val="B858A340"/>
    <w:styleLink w:val="WWNum1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15:restartNumberingAfterBreak="0">
    <w:nsid w:val="062B4E9D"/>
    <w:multiLevelType w:val="multilevel"/>
    <w:tmpl w:val="4022C6AE"/>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AE741FB"/>
    <w:multiLevelType w:val="multilevel"/>
    <w:tmpl w:val="FD1A5DF6"/>
    <w:styleLink w:val="WWNum1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1880D8A"/>
    <w:multiLevelType w:val="multilevel"/>
    <w:tmpl w:val="552ABEA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78976BB"/>
    <w:multiLevelType w:val="multilevel"/>
    <w:tmpl w:val="6F5A4FB2"/>
    <w:styleLink w:val="WWNum15"/>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EB45CFA"/>
    <w:multiLevelType w:val="multilevel"/>
    <w:tmpl w:val="775C8F9C"/>
    <w:styleLink w:val="WWNum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2523E22"/>
    <w:multiLevelType w:val="multilevel"/>
    <w:tmpl w:val="CAB2B8A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67A15E2"/>
    <w:multiLevelType w:val="multilevel"/>
    <w:tmpl w:val="4970AED2"/>
    <w:styleLink w:val="WWNum5"/>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75D1D46"/>
    <w:multiLevelType w:val="multilevel"/>
    <w:tmpl w:val="5B0A1FF6"/>
    <w:styleLink w:val="WWNum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3962368D"/>
    <w:multiLevelType w:val="multilevel"/>
    <w:tmpl w:val="DC345CCE"/>
    <w:styleLink w:val="WWNum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42BE43E3"/>
    <w:multiLevelType w:val="multilevel"/>
    <w:tmpl w:val="2BEA03C8"/>
    <w:styleLink w:val="WWNum3"/>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36409AF"/>
    <w:multiLevelType w:val="multilevel"/>
    <w:tmpl w:val="5E369EFE"/>
    <w:styleLink w:val="WWNum1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44B64CA1"/>
    <w:multiLevelType w:val="multilevel"/>
    <w:tmpl w:val="0BC03BCC"/>
    <w:styleLink w:val="WWNum2"/>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4BA7B32"/>
    <w:multiLevelType w:val="multilevel"/>
    <w:tmpl w:val="FD44E5EC"/>
    <w:styleLink w:val="WW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F6048DE"/>
    <w:multiLevelType w:val="multilevel"/>
    <w:tmpl w:val="818A2A3A"/>
    <w:styleLink w:val="WW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 w:numId="2">
    <w:abstractNumId w:val="7"/>
  </w:num>
  <w:num w:numId="3">
    <w:abstractNumId w:val="13"/>
  </w:num>
  <w:num w:numId="4">
    <w:abstractNumId w:val="11"/>
  </w:num>
  <w:num w:numId="5">
    <w:abstractNumId w:val="9"/>
  </w:num>
  <w:num w:numId="6">
    <w:abstractNumId w:val="8"/>
  </w:num>
  <w:num w:numId="7">
    <w:abstractNumId w:val="6"/>
  </w:num>
  <w:num w:numId="8">
    <w:abstractNumId w:val="15"/>
  </w:num>
  <w:num w:numId="9">
    <w:abstractNumId w:val="10"/>
  </w:num>
  <w:num w:numId="10">
    <w:abstractNumId w:val="14"/>
  </w:num>
  <w:num w:numId="11">
    <w:abstractNumId w:val="4"/>
  </w:num>
  <w:num w:numId="12">
    <w:abstractNumId w:val="3"/>
  </w:num>
  <w:num w:numId="13">
    <w:abstractNumId w:val="2"/>
  </w:num>
  <w:num w:numId="14">
    <w:abstractNumId w:val="12"/>
  </w:num>
  <w:num w:numId="15">
    <w:abstractNumId w:val="1"/>
  </w:num>
  <w:num w:numId="16">
    <w:abstractNumId w:val="5"/>
  </w:num>
  <w:num w:numId="17">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90ED6"/>
    <w:rsid w:val="002F3C34"/>
    <w:rsid w:val="00966DF3"/>
    <w:rsid w:val="00F9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F537"/>
  <w15:docId w15:val="{3D792628-5E29-4B48-9946-C6C70EE9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spacing w:before="240" w:after="60" w:line="240" w:lineRule="auto"/>
      <w:outlineLvl w:val="0"/>
    </w:pPr>
    <w:rPr>
      <w:rFonts w:ascii="Arial" w:eastAsia="Times New Roman" w:hAnsi="Arial"/>
      <w:b/>
      <w:bCs/>
      <w:kern w:val="3"/>
      <w:sz w:val="32"/>
      <w:szCs w:val="32"/>
    </w:rPr>
  </w:style>
  <w:style w:type="paragraph" w:styleId="Heading2">
    <w:name w:val="heading 2"/>
    <w:basedOn w:val="Standard"/>
    <w:next w:val="Standard"/>
    <w:uiPriority w:val="9"/>
    <w:unhideWhenUsed/>
    <w:qFormat/>
    <w:pPr>
      <w:keepNext/>
      <w:keepLines/>
      <w:spacing w:before="40" w:after="0"/>
      <w:outlineLvl w:val="1"/>
    </w:pPr>
    <w:rPr>
      <w:rFonts w:ascii="Cambria" w:eastAsia="F" w:hAnsi="Cambria" w:cs="Times New Roman"/>
      <w:color w:val="365F91"/>
      <w:sz w:val="26"/>
      <w:szCs w:val="26"/>
    </w:rPr>
  </w:style>
  <w:style w:type="paragraph" w:styleId="Heading3">
    <w:name w:val="heading 3"/>
    <w:basedOn w:val="Standard"/>
    <w:next w:val="Standard"/>
    <w:uiPriority w:val="9"/>
    <w:unhideWhenUsed/>
    <w:qFormat/>
    <w:pPr>
      <w:keepNext/>
      <w:keepLines/>
      <w:spacing w:before="200" w:after="0"/>
      <w:outlineLvl w:val="2"/>
    </w:pPr>
    <w:rPr>
      <w:rFonts w:ascii="Cambria" w:eastAsia="F" w:hAnsi="Cambria" w:cs="Times New Roman"/>
      <w:b/>
      <w:bCs/>
      <w:color w:val="4F81BD"/>
    </w:rPr>
  </w:style>
  <w:style w:type="paragraph" w:styleId="Heading4">
    <w:name w:val="heading 4"/>
    <w:basedOn w:val="Standard"/>
    <w:next w:val="Standard"/>
    <w:uiPriority w:val="9"/>
    <w:semiHidden/>
    <w:unhideWhenUsed/>
    <w:qFormat/>
    <w:pPr>
      <w:keepNext/>
      <w:keepLines/>
      <w:spacing w:before="200" w:after="0"/>
      <w:outlineLvl w:val="3"/>
    </w:pPr>
    <w:rPr>
      <w:rFonts w:ascii="Cambria" w:eastAsia="F"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styleId="NoSpacing">
    <w:name w:val="No Spacing"/>
    <w:pPr>
      <w:widowControl/>
      <w:suppressAutoHyphens/>
    </w:pPr>
  </w:style>
  <w:style w:type="paragraph" w:styleId="NormalWeb">
    <w:name w:val="Normal (Web)"/>
    <w:basedOn w:val="Standard"/>
    <w:pPr>
      <w:spacing w:before="280" w:after="280" w:line="240" w:lineRule="auto"/>
    </w:pPr>
    <w:rPr>
      <w:rFonts w:ascii="Times New Roman" w:eastAsia="Times New Roman" w:hAnsi="Times New Roman" w:cs="Times New Roman"/>
      <w:sz w:val="24"/>
      <w:szCs w:val="24"/>
    </w:r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Arial" w:eastAsia="Times New Roman" w:hAnsi="Arial" w:cs="Arial"/>
      <w:b/>
      <w:bCs/>
      <w:kern w:val="3"/>
      <w:sz w:val="32"/>
      <w:szCs w:val="32"/>
    </w:rPr>
  </w:style>
  <w:style w:type="character" w:customStyle="1" w:styleId="Heading3Char">
    <w:name w:val="Heading 3 Char"/>
    <w:basedOn w:val="DefaultParagraphFont"/>
    <w:rPr>
      <w:rFonts w:ascii="Cambria" w:eastAsia="F" w:hAnsi="Cambria" w:cs="Times New Roman"/>
      <w:b/>
      <w:bCs/>
      <w:color w:val="4F81BD"/>
    </w:rPr>
  </w:style>
  <w:style w:type="character" w:customStyle="1" w:styleId="Internetlink">
    <w:name w:val="Internet link"/>
    <w:basedOn w:val="DefaultParagraphFont"/>
    <w:rPr>
      <w:color w:val="0000FF"/>
      <w:u w:val="single"/>
    </w:rPr>
  </w:style>
  <w:style w:type="character" w:customStyle="1" w:styleId="Heading2Char">
    <w:name w:val="Heading 2 Char"/>
    <w:basedOn w:val="DefaultParagraphFont"/>
    <w:rPr>
      <w:rFonts w:ascii="Cambria" w:eastAsia="F" w:hAnsi="Cambria" w:cs="Times New Roman"/>
      <w:color w:val="365F91"/>
      <w:sz w:val="26"/>
      <w:szCs w:val="26"/>
    </w:rPr>
  </w:style>
  <w:style w:type="character" w:styleId="Emphasis">
    <w:name w:val="Emphasis"/>
    <w:basedOn w:val="DefaultParagraphFont"/>
    <w:rPr>
      <w:i/>
      <w:iCs/>
    </w:rPr>
  </w:style>
  <w:style w:type="character" w:styleId="HTMLCode">
    <w:name w:val="HTML Code"/>
    <w:basedOn w:val="DefaultParagraphFont"/>
    <w:rPr>
      <w:rFonts w:ascii="Courier New" w:eastAsia="Times New Roman" w:hAnsi="Courier New" w:cs="Courier New"/>
      <w:sz w:val="20"/>
      <w:szCs w:val="20"/>
    </w:rPr>
  </w:style>
  <w:style w:type="character" w:styleId="Strong">
    <w:name w:val="Strong"/>
    <w:basedOn w:val="DefaultParagraphFont"/>
    <w:rPr>
      <w:b/>
      <w:bCs/>
    </w:rPr>
  </w:style>
  <w:style w:type="character" w:customStyle="1" w:styleId="jspropertycolor">
    <w:name w:val="jspropertycolor"/>
    <w:basedOn w:val="DefaultParagraphFont"/>
  </w:style>
  <w:style w:type="character" w:customStyle="1" w:styleId="jsnumbercolor">
    <w:name w:val="jsnumbercolor"/>
    <w:basedOn w:val="DefaultParagraphFont"/>
  </w:style>
  <w:style w:type="character" w:customStyle="1" w:styleId="jsstringcolor">
    <w:name w:val="jsstringcolor"/>
    <w:basedOn w:val="DefaultParagraphFont"/>
  </w:style>
  <w:style w:type="character" w:customStyle="1" w:styleId="jscolor">
    <w:name w:val="jscolor"/>
    <w:basedOn w:val="DefaultParagraphFont"/>
  </w:style>
  <w:style w:type="character" w:customStyle="1" w:styleId="jskeywordcolor">
    <w:name w:val="jskeywordcolor"/>
    <w:basedOn w:val="DefaultParagraphFont"/>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kwd">
    <w:name w:val="kwd"/>
    <w:basedOn w:val="DefaultParagraphFont"/>
  </w:style>
  <w:style w:type="character" w:customStyle="1" w:styleId="pln">
    <w:name w:val="pln"/>
    <w:basedOn w:val="DefaultParagraphFont"/>
  </w:style>
  <w:style w:type="character" w:customStyle="1" w:styleId="pun">
    <w:name w:val="pun"/>
    <w:basedOn w:val="DefaultParagraphFont"/>
  </w:style>
  <w:style w:type="character" w:customStyle="1" w:styleId="str">
    <w:name w:val="str"/>
    <w:basedOn w:val="DefaultParagraphFont"/>
  </w:style>
  <w:style w:type="character" w:customStyle="1" w:styleId="lit">
    <w:name w:val="lit"/>
    <w:basedOn w:val="DefaultParagraphFont"/>
  </w:style>
  <w:style w:type="character" w:customStyle="1" w:styleId="com">
    <w:name w:val="com"/>
    <w:basedOn w:val="DefaultParagraphFont"/>
  </w:style>
  <w:style w:type="character" w:customStyle="1" w:styleId="dec">
    <w:name w:val="dec"/>
    <w:basedOn w:val="DefaultParagraphFont"/>
  </w:style>
  <w:style w:type="character" w:customStyle="1" w:styleId="tag">
    <w:name w:val="tag"/>
    <w:basedOn w:val="DefaultParagraphFont"/>
  </w:style>
  <w:style w:type="character" w:customStyle="1" w:styleId="atn">
    <w:name w:val="atn"/>
    <w:basedOn w:val="DefaultParagraphFont"/>
  </w:style>
  <w:style w:type="character" w:customStyle="1" w:styleId="atv">
    <w:name w:val="atv"/>
    <w:basedOn w:val="DefaultParagraphFont"/>
  </w:style>
  <w:style w:type="character" w:customStyle="1" w:styleId="Heading4Char">
    <w:name w:val="Heading 4 Char"/>
    <w:basedOn w:val="DefaultParagraphFont"/>
    <w:rPr>
      <w:rFonts w:ascii="Cambria" w:eastAsia="F" w:hAnsi="Cambria" w:cs="Times New Roman"/>
      <w:b/>
      <w:bCs/>
      <w:i/>
      <w:iCs/>
      <w:color w:val="4F81BD"/>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sz w:val="20"/>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sz w:val="20"/>
    </w:rPr>
  </w:style>
  <w:style w:type="character" w:customStyle="1" w:styleId="ListLabel59">
    <w:name w:val="ListLabel 59"/>
    <w:rPr>
      <w:sz w:val="20"/>
    </w:rPr>
  </w:style>
  <w:style w:type="character" w:customStyle="1" w:styleId="ListLabel60">
    <w:name w:val="ListLabel 60"/>
    <w:rPr>
      <w:sz w:val="20"/>
    </w:rPr>
  </w:style>
  <w:style w:type="character" w:customStyle="1" w:styleId="ListLabel61">
    <w:name w:val="ListLabel 61"/>
    <w:rPr>
      <w:sz w:val="20"/>
    </w:rPr>
  </w:style>
  <w:style w:type="character" w:customStyle="1" w:styleId="ListLabel62">
    <w:name w:val="ListLabel 62"/>
    <w:rPr>
      <w:sz w:val="20"/>
    </w:rPr>
  </w:style>
  <w:style w:type="character" w:customStyle="1" w:styleId="ListLabel63">
    <w:name w:val="ListLabel 63"/>
    <w:rPr>
      <w:sz w:val="20"/>
    </w:rPr>
  </w:style>
  <w:style w:type="character" w:customStyle="1" w:styleId="ListLabel64">
    <w:name w:val="ListLabel 64"/>
    <w:rPr>
      <w:rFonts w:cs="Courier New"/>
    </w:rPr>
  </w:style>
  <w:style w:type="character" w:customStyle="1" w:styleId="ListLabel65">
    <w:name w:val="ListLabel 65"/>
    <w:rPr>
      <w:rFonts w:cs="Courier New"/>
    </w:rPr>
  </w:style>
  <w:style w:type="character" w:customStyle="1" w:styleId="ListLabel66">
    <w:name w:val="ListLabel 66"/>
    <w:rPr>
      <w:rFonts w:cs="Courier New"/>
    </w:rPr>
  </w:style>
  <w:style w:type="character" w:customStyle="1" w:styleId="ListLabel67">
    <w:name w:val="ListLabel 67"/>
    <w:rPr>
      <w:sz w:val="20"/>
    </w:rPr>
  </w:style>
  <w:style w:type="character" w:customStyle="1" w:styleId="ListLabel68">
    <w:name w:val="ListLabel 68"/>
    <w:rPr>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ListLabel73">
    <w:name w:val="ListLabel 73"/>
    <w:rPr>
      <w:sz w:val="20"/>
    </w:rPr>
  </w:style>
  <w:style w:type="character" w:customStyle="1" w:styleId="ListLabel74">
    <w:name w:val="ListLabel 74"/>
    <w:rPr>
      <w:sz w:val="20"/>
    </w:rPr>
  </w:style>
  <w:style w:type="character" w:customStyle="1" w:styleId="ListLabel75">
    <w:name w:val="ListLabel 75"/>
    <w:rPr>
      <w:sz w:val="20"/>
    </w:rPr>
  </w:style>
  <w:style w:type="character" w:customStyle="1" w:styleId="ListLabel76">
    <w:name w:val="ListLabel 76"/>
    <w:rPr>
      <w:rFonts w:ascii="Times New Roman" w:eastAsia="Times New Roman" w:hAnsi="Times New Roman" w:cs="Times New Roman"/>
      <w:sz w:val="24"/>
    </w:rPr>
  </w:style>
  <w:style w:type="character" w:customStyle="1" w:styleId="ListLabel77">
    <w:name w:val="ListLabel 77"/>
    <w:rPr>
      <w:sz w:val="20"/>
    </w:rPr>
  </w:style>
  <w:style w:type="character" w:customStyle="1" w:styleId="ListLabel78">
    <w:name w:val="ListLabel 78"/>
    <w:rPr>
      <w:sz w:val="20"/>
    </w:rPr>
  </w:style>
  <w:style w:type="character" w:customStyle="1" w:styleId="ListLabel79">
    <w:name w:val="ListLabel 79"/>
    <w:rPr>
      <w:sz w:val="20"/>
    </w:rPr>
  </w:style>
  <w:style w:type="character" w:customStyle="1" w:styleId="ListLabel80">
    <w:name w:val="ListLabel 80"/>
    <w:rPr>
      <w:sz w:val="20"/>
    </w:rPr>
  </w:style>
  <w:style w:type="character" w:customStyle="1" w:styleId="ListLabel81">
    <w:name w:val="ListLabel 81"/>
    <w:rPr>
      <w:sz w:val="20"/>
    </w:rPr>
  </w:style>
  <w:style w:type="character" w:customStyle="1" w:styleId="ListLabel82">
    <w:name w:val="ListLabel 82"/>
    <w:rPr>
      <w:sz w:val="20"/>
    </w:rPr>
  </w:style>
  <w:style w:type="character" w:customStyle="1" w:styleId="ListLabel83">
    <w:name w:val="ListLabel 83"/>
    <w:rPr>
      <w:sz w:val="20"/>
    </w:rPr>
  </w:style>
  <w:style w:type="character" w:customStyle="1" w:styleId="ListLabel84">
    <w:name w:val="ListLabel 84"/>
    <w:rPr>
      <w:sz w:val="20"/>
    </w:rPr>
  </w:style>
  <w:style w:type="character" w:customStyle="1" w:styleId="ListLabel85">
    <w:name w:val="ListLabel 85"/>
    <w:rPr>
      <w:rFonts w:ascii="Times New Roman" w:eastAsia="Times New Roman" w:hAnsi="Times New Roman" w:cs="Times New Roman"/>
      <w:sz w:val="24"/>
      <w:szCs w:val="24"/>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yesha.asif@seecs.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Zohaa</cp:lastModifiedBy>
  <cp:revision>2</cp:revision>
  <dcterms:created xsi:type="dcterms:W3CDTF">2019-12-18T08:32:00Z</dcterms:created>
  <dcterms:modified xsi:type="dcterms:W3CDTF">2019-12-18T08:32:00Z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